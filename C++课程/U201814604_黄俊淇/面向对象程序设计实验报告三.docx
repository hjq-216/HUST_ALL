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89F396" w14:textId="77777777" w:rsidR="000126E7" w:rsidRDefault="000126E7">
      <w:pPr>
        <w:jc w:val="center"/>
      </w:pPr>
    </w:p>
    <w:p w14:paraId="4852BE8C" w14:textId="77777777" w:rsidR="000126E7" w:rsidRDefault="000126E7">
      <w:pPr>
        <w:jc w:val="center"/>
      </w:pPr>
    </w:p>
    <w:p w14:paraId="2964E0D8" w14:textId="77777777" w:rsidR="000126E7" w:rsidRDefault="00EF6D25" w:rsidP="00334AE7">
      <w:pPr>
        <w:jc w:val="center"/>
      </w:pPr>
      <w:r>
        <w:rPr>
          <w:noProof/>
        </w:rPr>
        <w:drawing>
          <wp:inline distT="0" distB="0" distL="0" distR="0" wp14:anchorId="01CA26F6" wp14:editId="43456F54">
            <wp:extent cx="2188210" cy="437515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8C19" w14:textId="77777777" w:rsidR="000126E7" w:rsidRDefault="000126E7">
      <w:pPr>
        <w:jc w:val="center"/>
      </w:pPr>
    </w:p>
    <w:p w14:paraId="48955573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23FC09BA" w14:textId="77777777" w:rsidR="0092702C" w:rsidRDefault="0092702C" w:rsidP="0092702C"/>
    <w:p w14:paraId="170DDC18" w14:textId="77777777" w:rsidR="0092702C" w:rsidRDefault="0092702C" w:rsidP="0092702C"/>
    <w:p w14:paraId="09C14F0D" w14:textId="77777777" w:rsidR="0092702C" w:rsidRDefault="0092702C" w:rsidP="0092702C">
      <w:pPr>
        <w:rPr>
          <w:b/>
          <w:sz w:val="36"/>
          <w:szCs w:val="36"/>
        </w:rPr>
      </w:pPr>
    </w:p>
    <w:p w14:paraId="58026064" w14:textId="77777777" w:rsidR="0092702C" w:rsidRDefault="0092702C" w:rsidP="0092702C">
      <w:pPr>
        <w:rPr>
          <w:b/>
          <w:sz w:val="36"/>
          <w:szCs w:val="36"/>
        </w:rPr>
      </w:pPr>
    </w:p>
    <w:p w14:paraId="6E38BEC8" w14:textId="77777777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Pr="0092702C">
        <w:rPr>
          <w:rFonts w:hint="eastAsia"/>
          <w:b/>
          <w:sz w:val="36"/>
          <w:szCs w:val="36"/>
          <w:u w:val="single"/>
        </w:rPr>
        <w:t>面向对象程序设计</w:t>
      </w:r>
    </w:p>
    <w:p w14:paraId="11FBF26C" w14:textId="77777777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面向</w:t>
      </w:r>
      <w:r w:rsidR="004A1A0E">
        <w:rPr>
          <w:rFonts w:ascii="华文仿宋" w:eastAsia="华文仿宋" w:hAnsi="华文仿宋" w:hint="eastAsia"/>
          <w:b/>
          <w:sz w:val="36"/>
          <w:szCs w:val="36"/>
          <w:u w:val="single"/>
        </w:rPr>
        <w:t>对象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的整型</w:t>
      </w:r>
      <w:r w:rsidR="00F97E84">
        <w:rPr>
          <w:rFonts w:ascii="华文仿宋" w:eastAsia="华文仿宋" w:hAnsi="华文仿宋" w:hint="eastAsia"/>
          <w:b/>
          <w:sz w:val="36"/>
          <w:szCs w:val="36"/>
          <w:u w:val="single"/>
        </w:rPr>
        <w:t>栈</w:t>
      </w:r>
      <w:r w:rsidRPr="0092702C">
        <w:rPr>
          <w:rFonts w:ascii="华文仿宋" w:eastAsia="华文仿宋" w:hAnsi="华文仿宋" w:hint="eastAsia"/>
          <w:b/>
          <w:sz w:val="36"/>
          <w:szCs w:val="36"/>
          <w:u w:val="single"/>
        </w:rPr>
        <w:t>编程</w:t>
      </w:r>
    </w:p>
    <w:p w14:paraId="098FE524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05649A0" w14:textId="77777777" w:rsidR="000126E7" w:rsidRDefault="000126E7">
      <w:pPr>
        <w:jc w:val="center"/>
      </w:pPr>
    </w:p>
    <w:p w14:paraId="39537E21" w14:textId="77777777" w:rsidR="000126E7" w:rsidRDefault="000126E7">
      <w:pPr>
        <w:jc w:val="center"/>
      </w:pPr>
    </w:p>
    <w:p w14:paraId="531A8D55" w14:textId="77777777" w:rsidR="000126E7" w:rsidRDefault="000126E7">
      <w:pPr>
        <w:jc w:val="center"/>
      </w:pPr>
    </w:p>
    <w:p w14:paraId="3CACCB73" w14:textId="77777777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</w:p>
    <w:p w14:paraId="4C05BEE3" w14:textId="7777777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D040F8">
        <w:rPr>
          <w:rFonts w:hint="eastAsia"/>
          <w:b/>
          <w:sz w:val="28"/>
          <w:u w:val="single"/>
        </w:rPr>
        <w:t xml:space="preserve">    </w:t>
      </w:r>
      <w:r w:rsidR="00EF6D25">
        <w:rPr>
          <w:b/>
          <w:sz w:val="28"/>
          <w:u w:val="single"/>
        </w:rPr>
        <w:t>CS1804</w:t>
      </w:r>
      <w:r w:rsidR="00D040F8">
        <w:rPr>
          <w:rFonts w:hint="eastAsia"/>
          <w:b/>
          <w:sz w:val="28"/>
          <w:u w:val="single"/>
        </w:rPr>
        <w:t xml:space="preserve">            </w:t>
      </w:r>
    </w:p>
    <w:p w14:paraId="1378E894" w14:textId="7777777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EF6D25">
        <w:rPr>
          <w:b/>
          <w:sz w:val="28"/>
          <w:u w:val="single"/>
        </w:rPr>
        <w:t>U201814604</w:t>
      </w:r>
      <w:r w:rsidR="00D040F8">
        <w:rPr>
          <w:rFonts w:hint="eastAsia"/>
          <w:b/>
          <w:sz w:val="28"/>
          <w:u w:val="single"/>
        </w:rPr>
        <w:t xml:space="preserve">        </w:t>
      </w:r>
    </w:p>
    <w:p w14:paraId="207F2EA3" w14:textId="7777777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F6D25">
        <w:rPr>
          <w:rFonts w:hint="eastAsia"/>
          <w:b/>
          <w:sz w:val="28"/>
          <w:u w:val="single"/>
        </w:rPr>
        <w:t>黄俊淇</w:t>
      </w:r>
      <w:r>
        <w:rPr>
          <w:rFonts w:hint="eastAsia"/>
          <w:b/>
          <w:sz w:val="28"/>
          <w:u w:val="single"/>
        </w:rPr>
        <w:t xml:space="preserve">    </w:t>
      </w:r>
      <w:r w:rsidR="00D040F8"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A2CF7E2" w14:textId="7777777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F6D25">
        <w:rPr>
          <w:rFonts w:hint="eastAsia"/>
          <w:b/>
          <w:sz w:val="28"/>
          <w:u w:val="single"/>
        </w:rPr>
        <w:t>纪俊文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3A2E7CAF" w14:textId="77777777" w:rsidR="000126E7" w:rsidRDefault="000126E7">
      <w:pPr>
        <w:jc w:val="center"/>
        <w:rPr>
          <w:b/>
        </w:rPr>
      </w:pPr>
    </w:p>
    <w:p w14:paraId="2472086A" w14:textId="77777777" w:rsidR="000126E7" w:rsidRDefault="000126E7">
      <w:pPr>
        <w:jc w:val="center"/>
        <w:rPr>
          <w:b/>
        </w:rPr>
      </w:pPr>
    </w:p>
    <w:p w14:paraId="45B97EE2" w14:textId="77777777" w:rsidR="000126E7" w:rsidRDefault="000126E7">
      <w:pPr>
        <w:jc w:val="center"/>
        <w:rPr>
          <w:b/>
        </w:rPr>
      </w:pPr>
    </w:p>
    <w:p w14:paraId="78457CAA" w14:textId="77777777" w:rsidR="000126E7" w:rsidRDefault="000126E7">
      <w:pPr>
        <w:jc w:val="center"/>
        <w:rPr>
          <w:b/>
        </w:rPr>
      </w:pPr>
    </w:p>
    <w:p w14:paraId="1CCC7A6C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6B815407" w14:textId="77777777" w:rsidR="000126E7" w:rsidRDefault="000126E7">
      <w:pPr>
        <w:jc w:val="left"/>
        <w:rPr>
          <w:b/>
          <w:sz w:val="28"/>
        </w:rPr>
      </w:pPr>
    </w:p>
    <w:p w14:paraId="5B8185BB" w14:textId="77777777" w:rsidR="000126E7" w:rsidRDefault="000126E7">
      <w:pPr>
        <w:jc w:val="left"/>
        <w:rPr>
          <w:b/>
          <w:sz w:val="28"/>
        </w:rPr>
      </w:pPr>
    </w:p>
    <w:p w14:paraId="12F43413" w14:textId="77777777" w:rsidR="000126E7" w:rsidRPr="00AC0F62" w:rsidRDefault="00930BE8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lastRenderedPageBreak/>
        <w:t>需求分析</w:t>
      </w:r>
    </w:p>
    <w:p w14:paraId="3D7E67E9" w14:textId="77777777" w:rsidR="000126E7" w:rsidRDefault="00930BE8" w:rsidP="00930BE8">
      <w:pPr>
        <w:numPr>
          <w:ilvl w:val="0"/>
          <w:numId w:val="3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930BE8">
        <w:rPr>
          <w:rFonts w:ascii="楷体_GB2312" w:eastAsia="楷体_GB2312" w:hint="eastAsia"/>
          <w:b/>
          <w:color w:val="000000"/>
          <w:sz w:val="30"/>
          <w:szCs w:val="30"/>
        </w:rPr>
        <w:t>题目</w:t>
      </w:r>
      <w:r w:rsidR="00C00CCC">
        <w:rPr>
          <w:rFonts w:ascii="楷体_GB2312" w:eastAsia="楷体_GB2312" w:hint="eastAsia"/>
          <w:b/>
          <w:color w:val="000000"/>
          <w:sz w:val="30"/>
          <w:szCs w:val="30"/>
        </w:rPr>
        <w:t>要求</w:t>
      </w:r>
    </w:p>
    <w:p w14:paraId="35653986" w14:textId="77777777" w:rsidR="009E328F" w:rsidRDefault="009E328F" w:rsidP="005C7C6B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5C7C6B">
        <w:rPr>
          <w:rFonts w:ascii="Arial" w:hint="eastAsia"/>
          <w:b/>
          <w:color w:val="000000"/>
          <w:sz w:val="24"/>
        </w:rPr>
        <w:t>整型</w:t>
      </w:r>
      <w:r w:rsidR="00F97E84">
        <w:rPr>
          <w:rFonts w:ascii="Arial" w:hint="eastAsia"/>
          <w:b/>
          <w:color w:val="000000"/>
          <w:sz w:val="24"/>
        </w:rPr>
        <w:t>栈</w:t>
      </w:r>
      <w:r w:rsidRPr="005C7C6B">
        <w:rPr>
          <w:rFonts w:ascii="Arial" w:hint="eastAsia"/>
          <w:b/>
          <w:color w:val="000000"/>
          <w:sz w:val="24"/>
        </w:rPr>
        <w:t>是一种</w:t>
      </w:r>
      <w:r w:rsidR="001A2030">
        <w:rPr>
          <w:rFonts w:ascii="Arial" w:hint="eastAsia"/>
          <w:b/>
          <w:color w:val="000000"/>
          <w:sz w:val="24"/>
        </w:rPr>
        <w:t>先进</w:t>
      </w:r>
      <w:r w:rsidR="001D662B">
        <w:rPr>
          <w:rFonts w:ascii="Arial" w:hint="eastAsia"/>
          <w:b/>
          <w:color w:val="000000"/>
          <w:sz w:val="24"/>
        </w:rPr>
        <w:t>先</w:t>
      </w:r>
      <w:r w:rsidR="001A2030">
        <w:rPr>
          <w:rFonts w:ascii="Arial" w:hint="eastAsia"/>
          <w:b/>
          <w:color w:val="000000"/>
          <w:sz w:val="24"/>
        </w:rPr>
        <w:t>出</w:t>
      </w:r>
      <w:r w:rsidRPr="005C7C6B">
        <w:rPr>
          <w:rFonts w:ascii="Arial" w:hint="eastAsia"/>
          <w:b/>
          <w:color w:val="000000"/>
          <w:sz w:val="24"/>
        </w:rPr>
        <w:t>的存储结构，对其进行的操作通常</w:t>
      </w:r>
      <w:r w:rsidR="003644F0">
        <w:rPr>
          <w:rFonts w:ascii="Arial" w:hint="eastAsia"/>
          <w:b/>
          <w:color w:val="000000"/>
          <w:sz w:val="24"/>
        </w:rPr>
        <w:t>包</w:t>
      </w:r>
      <w:r w:rsidRPr="005C7C6B">
        <w:rPr>
          <w:rFonts w:ascii="Arial" w:hint="eastAsia"/>
          <w:b/>
          <w:color w:val="000000"/>
          <w:sz w:val="24"/>
        </w:rPr>
        <w:t>括</w:t>
      </w:r>
      <w:r w:rsidR="001D662B">
        <w:rPr>
          <w:rFonts w:ascii="Arial" w:hint="eastAsia"/>
          <w:b/>
          <w:color w:val="000000"/>
          <w:sz w:val="24"/>
        </w:rPr>
        <w:t>：</w:t>
      </w:r>
      <w:r w:rsidR="008F31ED">
        <w:rPr>
          <w:rFonts w:ascii="Arial" w:hint="eastAsia"/>
          <w:b/>
          <w:color w:val="000000"/>
          <w:sz w:val="24"/>
        </w:rPr>
        <w:t>向</w:t>
      </w:r>
      <w:r w:rsidR="00F97E84">
        <w:rPr>
          <w:rFonts w:ascii="Arial" w:hint="eastAsia"/>
          <w:b/>
          <w:color w:val="000000"/>
          <w:sz w:val="24"/>
        </w:rPr>
        <w:t>栈顶压入</w:t>
      </w:r>
      <w:r w:rsidR="008F31ED">
        <w:rPr>
          <w:rFonts w:ascii="Arial" w:hint="eastAsia"/>
          <w:b/>
          <w:color w:val="000000"/>
          <w:sz w:val="24"/>
        </w:rPr>
        <w:t>一个整型元素、</w:t>
      </w:r>
      <w:r w:rsidR="001D662B">
        <w:rPr>
          <w:rFonts w:ascii="Arial" w:hint="eastAsia"/>
          <w:b/>
          <w:color w:val="000000"/>
          <w:sz w:val="24"/>
        </w:rPr>
        <w:t>从</w:t>
      </w:r>
      <w:r w:rsidR="00F97E84">
        <w:rPr>
          <w:rFonts w:ascii="Arial" w:hint="eastAsia"/>
          <w:b/>
          <w:color w:val="000000"/>
          <w:sz w:val="24"/>
        </w:rPr>
        <w:t>栈顶弹出</w:t>
      </w:r>
      <w:r w:rsidR="001D662B">
        <w:rPr>
          <w:rFonts w:ascii="Arial" w:hint="eastAsia"/>
          <w:b/>
          <w:color w:val="000000"/>
          <w:sz w:val="24"/>
        </w:rPr>
        <w:t>一个整型元素</w:t>
      </w:r>
      <w:r w:rsidR="008F31ED">
        <w:rPr>
          <w:rFonts w:ascii="Arial" w:hint="eastAsia"/>
          <w:b/>
          <w:color w:val="000000"/>
          <w:sz w:val="24"/>
        </w:rPr>
        <w:t>等。整型</w:t>
      </w:r>
      <w:r w:rsidR="00032F93">
        <w:rPr>
          <w:rFonts w:ascii="Arial" w:hint="eastAsia"/>
          <w:b/>
          <w:color w:val="000000"/>
          <w:sz w:val="24"/>
        </w:rPr>
        <w:t>栈</w:t>
      </w:r>
      <w:r w:rsidR="008F31ED">
        <w:rPr>
          <w:rFonts w:ascii="Arial" w:hint="eastAsia"/>
          <w:b/>
          <w:color w:val="000000"/>
          <w:sz w:val="24"/>
        </w:rPr>
        <w:t>类</w:t>
      </w:r>
      <w:r w:rsidR="00F97E84">
        <w:rPr>
          <w:rFonts w:ascii="Arial" w:hint="eastAsia"/>
          <w:b/>
          <w:color w:val="000000"/>
          <w:sz w:val="24"/>
        </w:rPr>
        <w:t>STACK</w:t>
      </w:r>
      <w:r w:rsidR="001F13BB">
        <w:rPr>
          <w:rFonts w:ascii="Arial" w:hint="eastAsia"/>
          <w:b/>
          <w:color w:val="000000"/>
          <w:sz w:val="24"/>
        </w:rPr>
        <w:t>采用之前定义</w:t>
      </w:r>
      <w:r w:rsidR="005D1271">
        <w:rPr>
          <w:rFonts w:ascii="Arial" w:hint="eastAsia"/>
          <w:b/>
          <w:color w:val="000000"/>
          <w:sz w:val="24"/>
        </w:rPr>
        <w:t>的两个</w:t>
      </w:r>
      <w:r w:rsidR="001F13BB">
        <w:rPr>
          <w:rFonts w:ascii="Arial" w:hint="eastAsia"/>
          <w:b/>
          <w:color w:val="000000"/>
          <w:sz w:val="24"/>
        </w:rPr>
        <w:t>QUEUE</w:t>
      </w:r>
      <w:r w:rsidR="001F13BB">
        <w:rPr>
          <w:rFonts w:ascii="Arial" w:hint="eastAsia"/>
          <w:b/>
          <w:color w:val="000000"/>
          <w:sz w:val="24"/>
        </w:rPr>
        <w:t>类</w:t>
      </w:r>
      <w:r w:rsidR="005D1271">
        <w:rPr>
          <w:rFonts w:ascii="Arial" w:hint="eastAsia"/>
          <w:b/>
          <w:color w:val="000000"/>
          <w:sz w:val="24"/>
        </w:rPr>
        <w:t>模拟一个栈</w:t>
      </w:r>
      <w:r w:rsidR="001F13BB">
        <w:rPr>
          <w:rFonts w:ascii="Arial" w:hint="eastAsia"/>
          <w:b/>
          <w:color w:val="000000"/>
          <w:sz w:val="24"/>
        </w:rPr>
        <w:t>，</w:t>
      </w:r>
      <w:r w:rsidR="008F31ED">
        <w:rPr>
          <w:rFonts w:ascii="Arial" w:hint="eastAsia"/>
          <w:b/>
          <w:color w:val="000000"/>
          <w:sz w:val="24"/>
        </w:rPr>
        <w:t>其</w:t>
      </w:r>
      <w:r w:rsidR="008B6594">
        <w:rPr>
          <w:rFonts w:ascii="Arial" w:hint="eastAsia"/>
          <w:b/>
          <w:color w:val="000000"/>
          <w:sz w:val="24"/>
        </w:rPr>
        <w:t>操作函数</w:t>
      </w:r>
      <w:r w:rsidR="008F31ED">
        <w:rPr>
          <w:rFonts w:ascii="Arial" w:hint="eastAsia"/>
          <w:b/>
          <w:color w:val="000000"/>
          <w:sz w:val="24"/>
        </w:rPr>
        <w:t>采用面向对象的</w:t>
      </w:r>
      <w:r w:rsidR="008F31ED">
        <w:rPr>
          <w:rFonts w:ascii="Arial" w:hint="eastAsia"/>
          <w:b/>
          <w:color w:val="000000"/>
          <w:sz w:val="24"/>
        </w:rPr>
        <w:t>C</w:t>
      </w:r>
      <w:r w:rsidR="00007B8C">
        <w:rPr>
          <w:rFonts w:ascii="Arial"/>
          <w:b/>
          <w:color w:val="000000"/>
          <w:sz w:val="24"/>
        </w:rPr>
        <w:t>++</w:t>
      </w:r>
      <w:r w:rsidR="008F31ED">
        <w:rPr>
          <w:rFonts w:ascii="Arial" w:hint="eastAsia"/>
          <w:b/>
          <w:color w:val="000000"/>
          <w:sz w:val="24"/>
        </w:rPr>
        <w:t>语言</w:t>
      </w:r>
      <w:r w:rsidRPr="005C7C6B">
        <w:rPr>
          <w:rFonts w:ascii="Arial" w:hint="eastAsia"/>
          <w:b/>
          <w:color w:val="000000"/>
          <w:sz w:val="24"/>
        </w:rPr>
        <w:t>定义，请将完成上述操作的所有</w:t>
      </w:r>
      <w:r w:rsidR="00633E40">
        <w:rPr>
          <w:rFonts w:ascii="Arial" w:hint="eastAsia"/>
          <w:b/>
          <w:color w:val="000000"/>
          <w:sz w:val="24"/>
        </w:rPr>
        <w:t>如下</w:t>
      </w:r>
      <w:r w:rsidRPr="005C7C6B">
        <w:rPr>
          <w:rFonts w:ascii="Arial" w:hint="eastAsia"/>
          <w:b/>
          <w:color w:val="000000"/>
          <w:sz w:val="24"/>
        </w:rPr>
        <w:t>函数</w:t>
      </w:r>
      <w:r w:rsidR="008F31ED">
        <w:rPr>
          <w:rFonts w:ascii="Arial" w:hint="eastAsia"/>
          <w:b/>
          <w:color w:val="000000"/>
          <w:sz w:val="24"/>
        </w:rPr>
        <w:t>采用</w:t>
      </w:r>
      <w:r w:rsidR="008F31ED">
        <w:rPr>
          <w:rFonts w:ascii="Arial" w:hint="eastAsia"/>
          <w:b/>
          <w:color w:val="000000"/>
          <w:sz w:val="24"/>
        </w:rPr>
        <w:t>C</w:t>
      </w:r>
      <w:r w:rsidR="00007B8C">
        <w:rPr>
          <w:rFonts w:ascii="Arial"/>
          <w:b/>
          <w:color w:val="000000"/>
          <w:sz w:val="24"/>
        </w:rPr>
        <w:t>++</w:t>
      </w:r>
      <w:r w:rsidR="008F31ED">
        <w:rPr>
          <w:rFonts w:ascii="Arial" w:hint="eastAsia"/>
          <w:b/>
          <w:color w:val="000000"/>
          <w:sz w:val="24"/>
        </w:rPr>
        <w:t>语言</w:t>
      </w:r>
      <w:r w:rsidRPr="005C7C6B">
        <w:rPr>
          <w:rFonts w:ascii="Arial" w:hint="eastAsia"/>
          <w:b/>
          <w:color w:val="000000"/>
          <w:sz w:val="24"/>
        </w:rPr>
        <w:t>编程</w:t>
      </w:r>
      <w:r w:rsidR="008F31ED">
        <w:rPr>
          <w:rFonts w:ascii="Arial" w:hint="eastAsia"/>
          <w:b/>
          <w:color w:val="000000"/>
          <w:sz w:val="24"/>
        </w:rPr>
        <w:t>，</w:t>
      </w:r>
      <w:r w:rsidRPr="005C7C6B">
        <w:rPr>
          <w:rFonts w:ascii="Arial" w:hint="eastAsia"/>
          <w:b/>
          <w:color w:val="000000"/>
          <w:sz w:val="24"/>
        </w:rPr>
        <w:t xml:space="preserve"> </w:t>
      </w:r>
      <w:r w:rsidRPr="005C7C6B">
        <w:rPr>
          <w:rFonts w:ascii="Arial" w:hint="eastAsia"/>
          <w:b/>
          <w:color w:val="000000"/>
          <w:sz w:val="24"/>
        </w:rPr>
        <w:t>然后写一个</w:t>
      </w:r>
      <w:r w:rsidRPr="005C7C6B">
        <w:rPr>
          <w:rFonts w:ascii="Arial" w:hint="eastAsia"/>
          <w:b/>
          <w:color w:val="000000"/>
          <w:sz w:val="24"/>
        </w:rPr>
        <w:t>main</w:t>
      </w:r>
      <w:r w:rsidRPr="005C7C6B">
        <w:rPr>
          <w:rFonts w:ascii="Arial" w:hint="eastAsia"/>
          <w:b/>
          <w:color w:val="000000"/>
          <w:sz w:val="24"/>
        </w:rPr>
        <w:t>函数对</w:t>
      </w:r>
      <w:r w:rsidR="00032F93">
        <w:rPr>
          <w:rFonts w:ascii="Arial" w:hint="eastAsia"/>
          <w:b/>
          <w:color w:val="000000"/>
          <w:sz w:val="24"/>
        </w:rPr>
        <w:t>栈</w:t>
      </w:r>
      <w:r w:rsidR="008F31ED">
        <w:rPr>
          <w:rFonts w:ascii="Arial" w:hint="eastAsia"/>
          <w:b/>
          <w:color w:val="000000"/>
          <w:sz w:val="24"/>
        </w:rPr>
        <w:t>的</w:t>
      </w:r>
      <w:r w:rsidRPr="005C7C6B">
        <w:rPr>
          <w:rFonts w:ascii="Arial" w:hint="eastAsia"/>
          <w:b/>
          <w:color w:val="000000"/>
          <w:sz w:val="24"/>
        </w:rPr>
        <w:t>所有</w:t>
      </w:r>
      <w:r w:rsidR="008B6594">
        <w:rPr>
          <w:rFonts w:ascii="Arial" w:hint="eastAsia"/>
          <w:b/>
          <w:color w:val="000000"/>
          <w:sz w:val="24"/>
        </w:rPr>
        <w:t>操作</w:t>
      </w:r>
      <w:r w:rsidR="00CE39AC">
        <w:rPr>
          <w:rFonts w:ascii="Arial" w:hint="eastAsia"/>
          <w:b/>
          <w:color w:val="000000"/>
          <w:sz w:val="24"/>
        </w:rPr>
        <w:t>函数</w:t>
      </w:r>
      <w:r w:rsidRPr="005C7C6B">
        <w:rPr>
          <w:rFonts w:ascii="Arial" w:hint="eastAsia"/>
          <w:b/>
          <w:color w:val="000000"/>
          <w:sz w:val="24"/>
        </w:rPr>
        <w:t>进行测试</w:t>
      </w:r>
      <w:r w:rsidR="007C1EAA">
        <w:rPr>
          <w:rFonts w:ascii="Arial" w:hint="eastAsia"/>
          <w:b/>
          <w:color w:val="000000"/>
          <w:sz w:val="24"/>
        </w:rPr>
        <w:t>，请不要自己添加定义任何新的函数成员和数据成员</w:t>
      </w:r>
      <w:r w:rsidRPr="005C7C6B">
        <w:rPr>
          <w:rFonts w:ascii="Arial" w:hint="eastAsia"/>
          <w:b/>
          <w:color w:val="000000"/>
          <w:sz w:val="24"/>
        </w:rPr>
        <w:t>。</w:t>
      </w:r>
    </w:p>
    <w:p w14:paraId="075CA865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bookmarkStart w:id="0" w:name="OLE_LINK7"/>
      <w:bookmarkStart w:id="1" w:name="OLE_LINK8"/>
      <w:bookmarkStart w:id="2" w:name="OLE_LINK9"/>
      <w:r w:rsidRPr="00F97E84">
        <w:rPr>
          <w:rFonts w:ascii="Arial"/>
          <w:b/>
          <w:color w:val="000000"/>
          <w:sz w:val="24"/>
        </w:rPr>
        <w:t>class STACK : public QUEUE {</w:t>
      </w:r>
    </w:p>
    <w:p w14:paraId="08B4CE96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QUEUE q;</w:t>
      </w:r>
    </w:p>
    <w:p w14:paraId="1B660432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>public:</w:t>
      </w:r>
    </w:p>
    <w:p w14:paraId="33BBB261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STACK(int m);                   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初始化栈：最多存放</w:t>
      </w:r>
      <w:r w:rsidRPr="00F97E84">
        <w:rPr>
          <w:rFonts w:ascii="Arial"/>
          <w:b/>
          <w:color w:val="000000"/>
          <w:sz w:val="24"/>
        </w:rPr>
        <w:t>2m-2</w:t>
      </w:r>
      <w:r w:rsidRPr="00F97E84">
        <w:rPr>
          <w:rFonts w:ascii="Arial" w:hint="eastAsia"/>
          <w:b/>
          <w:color w:val="000000"/>
          <w:sz w:val="24"/>
        </w:rPr>
        <w:t>个元素</w:t>
      </w:r>
    </w:p>
    <w:p w14:paraId="42B70044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STACK(const STACK&amp; s);        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用栈</w:t>
      </w:r>
      <w:r w:rsidRPr="00F97E84">
        <w:rPr>
          <w:rFonts w:ascii="Arial"/>
          <w:b/>
          <w:color w:val="000000"/>
          <w:sz w:val="24"/>
        </w:rPr>
        <w:t>s</w:t>
      </w:r>
      <w:r w:rsidR="00032F93">
        <w:rPr>
          <w:rFonts w:ascii="Arial" w:hint="eastAsia"/>
          <w:b/>
          <w:color w:val="000000"/>
          <w:sz w:val="24"/>
        </w:rPr>
        <w:t>深拷贝</w:t>
      </w:r>
      <w:r w:rsidRPr="00F97E84">
        <w:rPr>
          <w:rFonts w:ascii="Arial" w:hint="eastAsia"/>
          <w:b/>
          <w:color w:val="000000"/>
          <w:sz w:val="24"/>
        </w:rPr>
        <w:t>初始化栈</w:t>
      </w:r>
    </w:p>
    <w:p w14:paraId="0192000E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STACK(STACK&amp;&amp; s)noexcept;    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用栈</w:t>
      </w:r>
      <w:r w:rsidRPr="00F97E84">
        <w:rPr>
          <w:rFonts w:ascii="Arial"/>
          <w:b/>
          <w:color w:val="000000"/>
          <w:sz w:val="24"/>
        </w:rPr>
        <w:t>s</w:t>
      </w:r>
      <w:r w:rsidR="00032F93">
        <w:rPr>
          <w:rFonts w:ascii="Arial" w:hint="eastAsia"/>
          <w:b/>
          <w:color w:val="000000"/>
          <w:sz w:val="24"/>
        </w:rPr>
        <w:t>移动拷贝</w:t>
      </w:r>
      <w:r w:rsidRPr="00F97E84">
        <w:rPr>
          <w:rFonts w:ascii="Arial" w:hint="eastAsia"/>
          <w:b/>
          <w:color w:val="000000"/>
          <w:sz w:val="24"/>
        </w:rPr>
        <w:t>初始化栈</w:t>
      </w:r>
    </w:p>
    <w:p w14:paraId="5918DA46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int  size()const noexcept;</w:t>
      </w:r>
      <w:r w:rsidRPr="00F97E84"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ab/>
        <w:t xml:space="preserve"> 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返回栈的容量即</w:t>
      </w:r>
      <w:r w:rsidRPr="00F97E84">
        <w:rPr>
          <w:rFonts w:ascii="Arial"/>
          <w:b/>
          <w:color w:val="000000"/>
          <w:sz w:val="24"/>
        </w:rPr>
        <w:t>2m</w:t>
      </w:r>
    </w:p>
    <w:p w14:paraId="297A8A52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operator int() const noexcept;</w:t>
      </w:r>
      <w:r w:rsidRPr="00F97E84">
        <w:rPr>
          <w:rFonts w:ascii="Arial"/>
          <w:b/>
          <w:color w:val="000000"/>
          <w:sz w:val="24"/>
        </w:rPr>
        <w:tab/>
        <w:t xml:space="preserve">  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返回栈的实际元素个数</w:t>
      </w:r>
    </w:p>
    <w:p w14:paraId="5D193764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STACK&amp; operator&lt;&lt;(int e); </w:t>
      </w:r>
      <w:r w:rsidRPr="00F97E84">
        <w:rPr>
          <w:rFonts w:ascii="Arial"/>
          <w:b/>
          <w:color w:val="000000"/>
          <w:sz w:val="24"/>
        </w:rPr>
        <w:tab/>
        <w:t xml:space="preserve">    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将</w:t>
      </w:r>
      <w:r w:rsidRPr="00F97E84">
        <w:rPr>
          <w:rFonts w:ascii="Arial"/>
          <w:b/>
          <w:color w:val="000000"/>
          <w:sz w:val="24"/>
        </w:rPr>
        <w:t>e</w:t>
      </w:r>
      <w:r w:rsidRPr="00F97E84">
        <w:rPr>
          <w:rFonts w:ascii="Arial" w:hint="eastAsia"/>
          <w:b/>
          <w:color w:val="000000"/>
          <w:sz w:val="24"/>
        </w:rPr>
        <w:t>入栈，并返回当前栈</w:t>
      </w:r>
    </w:p>
    <w:p w14:paraId="2B6EDBBC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STACK&amp; operator&gt;&gt;(int&amp; e);     </w:t>
      </w:r>
      <w:r>
        <w:rPr>
          <w:rFonts w:ascii="Arial"/>
          <w:b/>
          <w:color w:val="000000"/>
          <w:sz w:val="24"/>
        </w:rPr>
        <w:tab/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出栈到</w:t>
      </w:r>
      <w:r w:rsidRPr="00F97E84">
        <w:rPr>
          <w:rFonts w:ascii="Arial"/>
          <w:b/>
          <w:color w:val="000000"/>
          <w:sz w:val="24"/>
        </w:rPr>
        <w:t>e</w:t>
      </w:r>
      <w:r w:rsidRPr="00F97E84">
        <w:rPr>
          <w:rFonts w:ascii="Arial" w:hint="eastAsia"/>
          <w:b/>
          <w:color w:val="000000"/>
          <w:sz w:val="24"/>
        </w:rPr>
        <w:t>，并返回当前栈</w:t>
      </w:r>
    </w:p>
    <w:p w14:paraId="56F07E0F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STACK&amp; operator=(const STACK&amp; s);</w:t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>
        <w:rPr>
          <w:rFonts w:ascii="Arial" w:hint="eastAsia"/>
          <w:b/>
          <w:color w:val="000000"/>
          <w:sz w:val="24"/>
        </w:rPr>
        <w:t>深拷贝</w:t>
      </w:r>
      <w:r w:rsidRPr="00EC5EC9">
        <w:rPr>
          <w:rFonts w:ascii="Arial" w:hint="eastAsia"/>
          <w:b/>
          <w:color w:val="000000"/>
          <w:sz w:val="24"/>
        </w:rPr>
        <w:t>赋</w:t>
      </w:r>
      <w:r>
        <w:rPr>
          <w:rFonts w:ascii="Arial" w:hint="eastAsia"/>
          <w:b/>
          <w:color w:val="000000"/>
          <w:sz w:val="24"/>
        </w:rPr>
        <w:t>值并返回被赋值</w:t>
      </w:r>
      <w:r w:rsidRPr="00F97E84">
        <w:rPr>
          <w:rFonts w:ascii="Arial" w:hint="eastAsia"/>
          <w:b/>
          <w:color w:val="000000"/>
          <w:sz w:val="24"/>
        </w:rPr>
        <w:t>栈</w:t>
      </w:r>
    </w:p>
    <w:p w14:paraId="6320D938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STACK&amp; operator=(STACK&amp;&amp; s)noexcept;//</w:t>
      </w:r>
      <w:r>
        <w:rPr>
          <w:rFonts w:ascii="Arial" w:hint="eastAsia"/>
          <w:b/>
          <w:color w:val="000000"/>
          <w:sz w:val="24"/>
        </w:rPr>
        <w:t>移动</w:t>
      </w:r>
      <w:r w:rsidRPr="00EC5EC9">
        <w:rPr>
          <w:rFonts w:ascii="Arial" w:hint="eastAsia"/>
          <w:b/>
          <w:color w:val="000000"/>
          <w:sz w:val="24"/>
        </w:rPr>
        <w:t>赋</w:t>
      </w:r>
      <w:r>
        <w:rPr>
          <w:rFonts w:ascii="Arial" w:hint="eastAsia"/>
          <w:b/>
          <w:color w:val="000000"/>
          <w:sz w:val="24"/>
        </w:rPr>
        <w:t>值并返回被赋值</w:t>
      </w:r>
      <w:r w:rsidRPr="00F97E84">
        <w:rPr>
          <w:rFonts w:ascii="Arial" w:hint="eastAsia"/>
          <w:b/>
          <w:color w:val="000000"/>
          <w:sz w:val="24"/>
        </w:rPr>
        <w:t>栈</w:t>
      </w:r>
    </w:p>
    <w:p w14:paraId="7E3A1607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char * print(char *b)const noexcept;</w:t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="0077582A" w:rsidRPr="00F97E84">
        <w:rPr>
          <w:rFonts w:ascii="Arial" w:hint="eastAsia"/>
          <w:b/>
          <w:color w:val="000000"/>
          <w:sz w:val="24"/>
        </w:rPr>
        <w:t>从栈底到栈顶</w:t>
      </w:r>
      <w:r w:rsidRPr="00F97E84">
        <w:rPr>
          <w:rFonts w:ascii="Arial" w:hint="eastAsia"/>
          <w:b/>
          <w:color w:val="000000"/>
          <w:sz w:val="24"/>
        </w:rPr>
        <w:t>打印栈元素</w:t>
      </w:r>
      <w:r w:rsidR="0077582A" w:rsidRPr="00F97E84">
        <w:rPr>
          <w:rFonts w:ascii="Arial"/>
          <w:b/>
          <w:color w:val="000000"/>
          <w:sz w:val="24"/>
        </w:rPr>
        <w:t xml:space="preserve"> </w:t>
      </w:r>
    </w:p>
    <w:p w14:paraId="156BFED6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 xml:space="preserve">    ~STACK()noexcept;</w:t>
      </w:r>
      <w:r w:rsidRPr="00F97E84">
        <w:rPr>
          <w:rFonts w:ascii="Arial"/>
          <w:b/>
          <w:color w:val="000000"/>
          <w:sz w:val="24"/>
        </w:rPr>
        <w:tab/>
        <w:t xml:space="preserve">              </w:t>
      </w:r>
      <w:r>
        <w:rPr>
          <w:rFonts w:ascii="Arial"/>
          <w:b/>
          <w:color w:val="000000"/>
          <w:sz w:val="24"/>
        </w:rPr>
        <w:tab/>
      </w:r>
      <w:r w:rsidRPr="00F97E84">
        <w:rPr>
          <w:rFonts w:ascii="Arial"/>
          <w:b/>
          <w:color w:val="000000"/>
          <w:sz w:val="24"/>
        </w:rPr>
        <w:t>//</w:t>
      </w:r>
      <w:r w:rsidRPr="00F97E84">
        <w:rPr>
          <w:rFonts w:ascii="Arial" w:hint="eastAsia"/>
          <w:b/>
          <w:color w:val="000000"/>
          <w:sz w:val="24"/>
        </w:rPr>
        <w:t>销毁栈</w:t>
      </w:r>
    </w:p>
    <w:p w14:paraId="6B1C079E" w14:textId="77777777" w:rsidR="00F97E84" w:rsidRPr="00F97E84" w:rsidRDefault="00F97E84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 w:rsidRPr="00F97E84">
        <w:rPr>
          <w:rFonts w:ascii="Arial"/>
          <w:b/>
          <w:color w:val="000000"/>
          <w:sz w:val="24"/>
        </w:rPr>
        <w:t>};</w:t>
      </w:r>
    </w:p>
    <w:p w14:paraId="2D5D3B3A" w14:textId="77777777" w:rsidR="00633E40" w:rsidRDefault="00633E40" w:rsidP="00F97E8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编程时</w:t>
      </w:r>
      <w:r w:rsidR="00B95ADD">
        <w:rPr>
          <w:rFonts w:ascii="Arial" w:hint="eastAsia"/>
          <w:b/>
          <w:color w:val="000000"/>
          <w:sz w:val="24"/>
        </w:rPr>
        <w:t>应采用</w:t>
      </w:r>
      <w:r w:rsidR="00B95ADD">
        <w:rPr>
          <w:rFonts w:ascii="Arial" w:hint="eastAsia"/>
          <w:b/>
          <w:color w:val="000000"/>
          <w:sz w:val="24"/>
        </w:rPr>
        <w:t>VS2019</w:t>
      </w:r>
      <w:r w:rsidR="00B95ADD">
        <w:rPr>
          <w:rFonts w:ascii="Arial" w:hint="eastAsia"/>
          <w:b/>
          <w:color w:val="000000"/>
          <w:sz w:val="24"/>
        </w:rPr>
        <w:t>开发，并将其编译模式设置为</w:t>
      </w:r>
      <w:r w:rsidR="00B95ADD">
        <w:rPr>
          <w:rFonts w:ascii="Arial" w:hint="eastAsia"/>
          <w:b/>
          <w:color w:val="000000"/>
          <w:sz w:val="24"/>
        </w:rPr>
        <w:t>X86</w:t>
      </w:r>
      <w:r w:rsidR="00B95ADD">
        <w:rPr>
          <w:rFonts w:ascii="Arial" w:hint="eastAsia"/>
          <w:b/>
          <w:color w:val="000000"/>
          <w:sz w:val="24"/>
        </w:rPr>
        <w:t>模式，其他</w:t>
      </w:r>
      <w:r>
        <w:rPr>
          <w:rFonts w:ascii="Arial" w:hint="eastAsia"/>
          <w:b/>
          <w:color w:val="000000"/>
          <w:sz w:val="24"/>
        </w:rPr>
        <w:t>需要注意的事项</w:t>
      </w:r>
      <w:r w:rsidR="001D662B">
        <w:rPr>
          <w:rFonts w:ascii="Arial" w:hint="eastAsia"/>
          <w:b/>
          <w:color w:val="000000"/>
          <w:sz w:val="24"/>
        </w:rPr>
        <w:t>说明</w:t>
      </w:r>
      <w:r>
        <w:rPr>
          <w:rFonts w:ascii="Arial" w:hint="eastAsia"/>
          <w:b/>
          <w:color w:val="000000"/>
          <w:sz w:val="24"/>
        </w:rPr>
        <w:t>如下</w:t>
      </w:r>
      <w:r w:rsidR="001D662B">
        <w:rPr>
          <w:rFonts w:ascii="Arial" w:hint="eastAsia"/>
          <w:b/>
          <w:color w:val="000000"/>
          <w:sz w:val="24"/>
        </w:rPr>
        <w:t>：</w:t>
      </w:r>
    </w:p>
    <w:p w14:paraId="6CB5D93D" w14:textId="77777777" w:rsidR="00633E40" w:rsidRDefault="00A50745" w:rsidP="00EC5EC9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1</w:t>
      </w:r>
      <w:r>
        <w:rPr>
          <w:rFonts w:ascii="Arial" w:hint="eastAsia"/>
          <w:b/>
          <w:color w:val="000000"/>
          <w:sz w:val="24"/>
        </w:rPr>
        <w:t>）</w:t>
      </w:r>
      <w:r w:rsidR="00032F93">
        <w:rPr>
          <w:rFonts w:ascii="Arial" w:hint="eastAsia"/>
          <w:b/>
          <w:color w:val="000000"/>
          <w:sz w:val="24"/>
        </w:rPr>
        <w:t>在用</w:t>
      </w:r>
      <w:r w:rsidR="00032F93" w:rsidRPr="00F97E84">
        <w:rPr>
          <w:rFonts w:ascii="Arial"/>
          <w:b/>
          <w:color w:val="000000"/>
          <w:sz w:val="24"/>
        </w:rPr>
        <w:t>STACK(int m)</w:t>
      </w:r>
      <w:r w:rsidR="00032F93">
        <w:rPr>
          <w:rFonts w:ascii="Arial" w:hint="eastAsia"/>
          <w:b/>
          <w:color w:val="000000"/>
          <w:sz w:val="24"/>
        </w:rPr>
        <w:t>对栈</w:t>
      </w:r>
      <w:r>
        <w:rPr>
          <w:rFonts w:ascii="Arial" w:hint="eastAsia"/>
          <w:b/>
          <w:color w:val="000000"/>
          <w:sz w:val="24"/>
        </w:rPr>
        <w:t>初始化时，</w:t>
      </w:r>
      <w:r w:rsidRPr="005C7C6B">
        <w:rPr>
          <w:rFonts w:ascii="Arial" w:hint="eastAsia"/>
          <w:b/>
          <w:color w:val="000000"/>
          <w:sz w:val="24"/>
        </w:rPr>
        <w:t xml:space="preserve"> </w:t>
      </w:r>
      <w:r>
        <w:rPr>
          <w:rFonts w:ascii="Arial" w:hint="eastAsia"/>
          <w:b/>
          <w:color w:val="000000"/>
          <w:sz w:val="24"/>
        </w:rPr>
        <w:t>为其</w:t>
      </w:r>
      <w:r w:rsidR="00032F93">
        <w:rPr>
          <w:rFonts w:ascii="Arial" w:hint="eastAsia"/>
          <w:b/>
          <w:color w:val="000000"/>
          <w:sz w:val="24"/>
        </w:rPr>
        <w:t>基类和成员</w:t>
      </w:r>
      <w:r w:rsidR="00032F93">
        <w:rPr>
          <w:rFonts w:ascii="Arial" w:hint="eastAsia"/>
          <w:b/>
          <w:color w:val="000000"/>
          <w:sz w:val="24"/>
        </w:rPr>
        <w:t>q</w:t>
      </w:r>
      <w:r w:rsidR="00032F93">
        <w:rPr>
          <w:rFonts w:ascii="Arial" w:hint="eastAsia"/>
          <w:b/>
          <w:color w:val="000000"/>
          <w:sz w:val="24"/>
        </w:rPr>
        <w:t>的</w:t>
      </w:r>
      <w:r w:rsidR="00032F93"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分配</w:t>
      </w:r>
      <w:r>
        <w:rPr>
          <w:rFonts w:ascii="Arial" w:hint="eastAsia"/>
          <w:b/>
          <w:color w:val="000000"/>
          <w:sz w:val="24"/>
        </w:rPr>
        <w:t>m</w:t>
      </w:r>
      <w:r>
        <w:rPr>
          <w:rFonts w:ascii="Arial" w:hint="eastAsia"/>
          <w:b/>
          <w:color w:val="000000"/>
          <w:sz w:val="24"/>
        </w:rPr>
        <w:t>个整型元素</w:t>
      </w:r>
      <w:r w:rsidR="003E3906">
        <w:rPr>
          <w:rFonts w:ascii="Arial" w:hint="eastAsia"/>
          <w:b/>
          <w:color w:val="000000"/>
          <w:sz w:val="24"/>
        </w:rPr>
        <w:t>内存，并初始化</w:t>
      </w:r>
      <w:r w:rsidR="00032F93">
        <w:rPr>
          <w:rFonts w:ascii="Arial" w:hint="eastAsia"/>
          <w:b/>
          <w:color w:val="000000"/>
          <w:sz w:val="24"/>
        </w:rPr>
        <w:t>基类和成员</w:t>
      </w:r>
      <w:r w:rsidR="00032F93">
        <w:rPr>
          <w:rFonts w:ascii="Arial" w:hint="eastAsia"/>
          <w:b/>
          <w:color w:val="000000"/>
          <w:sz w:val="24"/>
        </w:rPr>
        <w:t>q</w:t>
      </w:r>
      <w:r w:rsidR="00032F93">
        <w:rPr>
          <w:rFonts w:ascii="Arial" w:hint="eastAsia"/>
          <w:b/>
          <w:color w:val="000000"/>
          <w:sz w:val="24"/>
        </w:rPr>
        <w:t>的</w:t>
      </w:r>
      <w:r w:rsidR="003E3906">
        <w:rPr>
          <w:rFonts w:ascii="Arial" w:hint="eastAsia"/>
          <w:b/>
          <w:color w:val="000000"/>
          <w:sz w:val="24"/>
        </w:rPr>
        <w:t>max</w:t>
      </w:r>
      <w:r w:rsidR="003E3906">
        <w:rPr>
          <w:rFonts w:ascii="Arial" w:hint="eastAsia"/>
          <w:b/>
          <w:color w:val="000000"/>
          <w:sz w:val="24"/>
        </w:rPr>
        <w:t>为</w:t>
      </w:r>
      <w:r w:rsidR="003E3906">
        <w:rPr>
          <w:rFonts w:ascii="Arial" w:hint="eastAsia"/>
          <w:b/>
          <w:color w:val="000000"/>
          <w:sz w:val="24"/>
        </w:rPr>
        <w:t>m</w:t>
      </w:r>
      <w:r w:rsidR="003E3906">
        <w:rPr>
          <w:rFonts w:ascii="Arial" w:hint="eastAsia"/>
          <w:b/>
          <w:color w:val="000000"/>
          <w:sz w:val="24"/>
        </w:rPr>
        <w:t>，</w:t>
      </w:r>
      <w:r w:rsidR="00633E40">
        <w:rPr>
          <w:rFonts w:ascii="Arial" w:hint="eastAsia"/>
          <w:b/>
          <w:color w:val="000000"/>
          <w:sz w:val="24"/>
        </w:rPr>
        <w:t>以及</w:t>
      </w:r>
      <w:r w:rsidR="003E3906" w:rsidRPr="007E4408">
        <w:rPr>
          <w:rFonts w:ascii="Arial" w:hint="eastAsia"/>
          <w:b/>
          <w:color w:val="000000"/>
          <w:sz w:val="24"/>
        </w:rPr>
        <w:t>初始</w:t>
      </w:r>
      <w:r w:rsidR="003E3906">
        <w:rPr>
          <w:rFonts w:ascii="Arial" w:hint="eastAsia"/>
          <w:b/>
          <w:color w:val="000000"/>
          <w:sz w:val="24"/>
        </w:rPr>
        <w:t>化</w:t>
      </w:r>
      <w:r w:rsidR="0077582A">
        <w:rPr>
          <w:rFonts w:ascii="Arial" w:hint="eastAsia"/>
          <w:b/>
          <w:color w:val="000000"/>
          <w:sz w:val="24"/>
        </w:rPr>
        <w:t>对应的</w:t>
      </w:r>
      <w:r w:rsidR="003E3906" w:rsidRPr="007E4408">
        <w:rPr>
          <w:rFonts w:ascii="Arial"/>
          <w:b/>
          <w:color w:val="000000"/>
          <w:sz w:val="24"/>
        </w:rPr>
        <w:t>head=tail=0</w:t>
      </w:r>
      <w:r w:rsidR="003E3906">
        <w:rPr>
          <w:rFonts w:ascii="Arial" w:hint="eastAsia"/>
          <w:b/>
          <w:color w:val="000000"/>
          <w:sz w:val="24"/>
        </w:rPr>
        <w:t>。</w:t>
      </w:r>
    </w:p>
    <w:p w14:paraId="175BE9B5" w14:textId="77777777" w:rsidR="00633E40" w:rsidRDefault="00CC5BB0" w:rsidP="00EC5EC9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2</w:t>
      </w:r>
      <w:r>
        <w:rPr>
          <w:rFonts w:ascii="Arial" w:hint="eastAsia"/>
          <w:b/>
          <w:color w:val="000000"/>
          <w:sz w:val="24"/>
        </w:rPr>
        <w:t>）</w:t>
      </w:r>
      <w:r w:rsidR="00032F93">
        <w:rPr>
          <w:rFonts w:ascii="Arial" w:hint="eastAsia"/>
          <w:b/>
          <w:color w:val="000000"/>
          <w:sz w:val="24"/>
        </w:rPr>
        <w:t>对于</w:t>
      </w:r>
      <w:r w:rsidR="00032F93" w:rsidRPr="00F97E84">
        <w:rPr>
          <w:rFonts w:ascii="Arial"/>
          <w:b/>
          <w:color w:val="000000"/>
          <w:sz w:val="24"/>
        </w:rPr>
        <w:t>STACK(const STACK&amp; s)</w:t>
      </w:r>
      <w:r w:rsidR="00032F93">
        <w:rPr>
          <w:rFonts w:ascii="Arial" w:hint="eastAsia"/>
          <w:b/>
          <w:color w:val="000000"/>
          <w:sz w:val="24"/>
        </w:rPr>
        <w:t>深拷贝构造函数，在</w:t>
      </w:r>
      <w:r>
        <w:rPr>
          <w:rFonts w:ascii="Arial" w:hint="eastAsia"/>
          <w:b/>
          <w:color w:val="000000"/>
          <w:sz w:val="24"/>
        </w:rPr>
        <w:t>用已经存在的对象</w:t>
      </w:r>
      <w:r w:rsidR="00032F93"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深拷贝构造</w:t>
      </w:r>
      <w:r w:rsidR="00633E40">
        <w:rPr>
          <w:rFonts w:ascii="Arial" w:hint="eastAsia"/>
          <w:b/>
          <w:color w:val="000000"/>
          <w:sz w:val="24"/>
        </w:rPr>
        <w:t>新对象</w:t>
      </w:r>
      <w:r>
        <w:rPr>
          <w:rFonts w:ascii="Arial" w:hint="eastAsia"/>
          <w:b/>
          <w:color w:val="000000"/>
          <w:sz w:val="24"/>
        </w:rPr>
        <w:t>时，新对象不能</w:t>
      </w:r>
      <w:r w:rsidR="00032F93">
        <w:rPr>
          <w:rFonts w:ascii="Arial" w:hint="eastAsia"/>
          <w:b/>
          <w:color w:val="000000"/>
          <w:sz w:val="24"/>
        </w:rPr>
        <w:t>共用</w:t>
      </w:r>
      <w:r w:rsidR="00032F93">
        <w:rPr>
          <w:rFonts w:ascii="Arial" w:hint="eastAsia"/>
          <w:b/>
          <w:color w:val="000000"/>
          <w:sz w:val="24"/>
        </w:rPr>
        <w:t>s</w:t>
      </w:r>
      <w:r w:rsidR="00032F93">
        <w:rPr>
          <w:rFonts w:ascii="Arial" w:hint="eastAsia"/>
          <w:b/>
          <w:color w:val="000000"/>
          <w:sz w:val="24"/>
        </w:rPr>
        <w:t>的</w:t>
      </w:r>
      <w:r w:rsidR="00032F93" w:rsidRPr="00032F93">
        <w:rPr>
          <w:rFonts w:ascii="Arial" w:hint="eastAsia"/>
          <w:b/>
          <w:color w:val="000000"/>
          <w:sz w:val="24"/>
        </w:rPr>
        <w:t>基类和成员</w:t>
      </w:r>
      <w:r w:rsidR="00032F93" w:rsidRPr="00032F93">
        <w:rPr>
          <w:rFonts w:ascii="Arial" w:hint="eastAsia"/>
          <w:b/>
          <w:color w:val="000000"/>
          <w:sz w:val="24"/>
        </w:rPr>
        <w:t>q</w:t>
      </w:r>
      <w:r w:rsidR="00032F93">
        <w:rPr>
          <w:rFonts w:ascii="Arial" w:hint="eastAsia"/>
          <w:b/>
          <w:color w:val="000000"/>
          <w:sz w:val="24"/>
        </w:rPr>
        <w:t>为</w:t>
      </w:r>
      <w:r>
        <w:rPr>
          <w:rFonts w:ascii="Arial" w:hint="eastAsia"/>
          <w:b/>
          <w:color w:val="000000"/>
          <w:sz w:val="24"/>
        </w:rPr>
        <w:t>elems</w:t>
      </w:r>
      <w:r w:rsidR="00032F93">
        <w:rPr>
          <w:rFonts w:ascii="Arial" w:hint="eastAsia"/>
          <w:b/>
          <w:color w:val="000000"/>
          <w:sz w:val="24"/>
        </w:rPr>
        <w:t>分配的</w:t>
      </w:r>
      <w:r>
        <w:rPr>
          <w:rFonts w:ascii="Arial" w:hint="eastAsia"/>
          <w:b/>
          <w:color w:val="000000"/>
          <w:sz w:val="24"/>
        </w:rPr>
        <w:t>内存，新对象</w:t>
      </w:r>
      <w:r w:rsidR="00032F93">
        <w:rPr>
          <w:rFonts w:ascii="Arial" w:hint="eastAsia"/>
          <w:b/>
          <w:color w:val="000000"/>
          <w:sz w:val="24"/>
        </w:rPr>
        <w:t>要为</w:t>
      </w:r>
      <w:r w:rsidR="008457B9">
        <w:rPr>
          <w:rFonts w:ascii="Arial" w:hint="eastAsia"/>
          <w:b/>
          <w:color w:val="000000"/>
          <w:sz w:val="24"/>
        </w:rPr>
        <w:t>其</w:t>
      </w:r>
      <w:r w:rsidR="00032F93" w:rsidRPr="00032F93">
        <w:rPr>
          <w:rFonts w:ascii="Arial" w:hint="eastAsia"/>
          <w:b/>
          <w:color w:val="000000"/>
          <w:sz w:val="24"/>
        </w:rPr>
        <w:t>基类和成员</w:t>
      </w:r>
      <w:r w:rsidR="00032F93" w:rsidRPr="00032F93">
        <w:rPr>
          <w:rFonts w:ascii="Arial" w:hint="eastAsia"/>
          <w:b/>
          <w:color w:val="000000"/>
          <w:sz w:val="24"/>
        </w:rPr>
        <w:t>q</w:t>
      </w:r>
      <w:r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分配和</w:t>
      </w:r>
      <w:r w:rsidR="00032F93">
        <w:rPr>
          <w:rFonts w:ascii="Arial" w:hint="eastAsia"/>
          <w:b/>
          <w:color w:val="000000"/>
          <w:sz w:val="24"/>
        </w:rPr>
        <w:t>s</w:t>
      </w:r>
      <w:r w:rsidR="00032F93">
        <w:rPr>
          <w:rFonts w:ascii="Arial" w:hint="eastAsia"/>
          <w:b/>
          <w:color w:val="000000"/>
          <w:sz w:val="24"/>
        </w:rPr>
        <w:t>为其基类和成员</w:t>
      </w:r>
      <w:r w:rsidR="00032F93">
        <w:rPr>
          <w:rFonts w:ascii="Arial" w:hint="eastAsia"/>
          <w:b/>
          <w:color w:val="000000"/>
          <w:sz w:val="24"/>
        </w:rPr>
        <w:t>q</w:t>
      </w:r>
      <w:r w:rsidR="007C2EFC"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e</w:t>
      </w:r>
      <w:r>
        <w:rPr>
          <w:rFonts w:ascii="Arial"/>
          <w:b/>
          <w:color w:val="000000"/>
          <w:sz w:val="24"/>
        </w:rPr>
        <w:t>le</w:t>
      </w:r>
      <w:r>
        <w:rPr>
          <w:rFonts w:ascii="Arial" w:hint="eastAsia"/>
          <w:b/>
          <w:color w:val="000000"/>
          <w:sz w:val="24"/>
        </w:rPr>
        <w:t>ms</w:t>
      </w:r>
      <w:r w:rsidR="00032F93">
        <w:rPr>
          <w:rFonts w:ascii="Arial" w:hint="eastAsia"/>
          <w:b/>
          <w:color w:val="000000"/>
          <w:sz w:val="24"/>
        </w:rPr>
        <w:t>分配的</w:t>
      </w:r>
      <w:r>
        <w:rPr>
          <w:rFonts w:ascii="Arial" w:hint="eastAsia"/>
          <w:b/>
          <w:color w:val="000000"/>
          <w:sz w:val="24"/>
        </w:rPr>
        <w:t>同样大小的内存，并且将</w:t>
      </w:r>
      <w:r w:rsidR="00032F93">
        <w:rPr>
          <w:rFonts w:ascii="Arial" w:hint="eastAsia"/>
          <w:b/>
          <w:color w:val="000000"/>
          <w:sz w:val="24"/>
        </w:rPr>
        <w:t>s</w:t>
      </w:r>
      <w:r w:rsidR="00032F93">
        <w:rPr>
          <w:rFonts w:ascii="Arial" w:hint="eastAsia"/>
          <w:b/>
          <w:color w:val="000000"/>
          <w:sz w:val="24"/>
        </w:rPr>
        <w:t>相应</w:t>
      </w:r>
      <w:r w:rsidR="007C2EFC"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的内容</w:t>
      </w:r>
      <w:r w:rsidR="00633E40">
        <w:rPr>
          <w:rFonts w:ascii="Arial" w:hint="eastAsia"/>
          <w:b/>
          <w:color w:val="000000"/>
          <w:sz w:val="24"/>
        </w:rPr>
        <w:t>深</w:t>
      </w:r>
      <w:r>
        <w:rPr>
          <w:rFonts w:ascii="Arial" w:hint="eastAsia"/>
          <w:b/>
          <w:color w:val="000000"/>
          <w:sz w:val="24"/>
        </w:rPr>
        <w:t>拷贝至新</w:t>
      </w:r>
      <w:r w:rsidR="00032F93">
        <w:rPr>
          <w:rFonts w:ascii="Arial" w:hint="eastAsia"/>
          <w:b/>
          <w:color w:val="000000"/>
          <w:sz w:val="24"/>
        </w:rPr>
        <w:t>对象为对应</w:t>
      </w:r>
      <w:r w:rsidR="00032F93">
        <w:rPr>
          <w:rFonts w:ascii="Arial" w:hint="eastAsia"/>
          <w:b/>
          <w:color w:val="000000"/>
          <w:sz w:val="24"/>
        </w:rPr>
        <w:t>e</w:t>
      </w:r>
      <w:r w:rsidR="00032F93">
        <w:rPr>
          <w:rFonts w:ascii="Arial"/>
          <w:b/>
          <w:color w:val="000000"/>
          <w:sz w:val="24"/>
        </w:rPr>
        <w:t>lems</w:t>
      </w:r>
      <w:r>
        <w:rPr>
          <w:rFonts w:ascii="Arial" w:hint="eastAsia"/>
          <w:b/>
          <w:color w:val="000000"/>
          <w:sz w:val="24"/>
        </w:rPr>
        <w:t>分配的内存；新对象</w:t>
      </w:r>
      <w:r w:rsidR="00032F93">
        <w:rPr>
          <w:rFonts w:ascii="Arial" w:hint="eastAsia"/>
          <w:b/>
          <w:color w:val="000000"/>
          <w:sz w:val="24"/>
        </w:rPr>
        <w:t>应设置其基类和成员</w:t>
      </w:r>
      <w:r w:rsidR="00032F93">
        <w:rPr>
          <w:rFonts w:ascii="Arial" w:hint="eastAsia"/>
          <w:b/>
          <w:color w:val="000000"/>
          <w:sz w:val="24"/>
        </w:rPr>
        <w:t>q</w:t>
      </w:r>
      <w:r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max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/>
          <w:b/>
          <w:color w:val="000000"/>
          <w:sz w:val="24"/>
        </w:rPr>
        <w:t>head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 w:hint="eastAsia"/>
          <w:b/>
          <w:color w:val="000000"/>
          <w:sz w:val="24"/>
        </w:rPr>
        <w:t>t</w:t>
      </w:r>
      <w:r>
        <w:rPr>
          <w:rFonts w:ascii="Arial"/>
          <w:b/>
          <w:color w:val="000000"/>
          <w:sz w:val="24"/>
        </w:rPr>
        <w:t>ail</w:t>
      </w:r>
      <w:r>
        <w:rPr>
          <w:rFonts w:ascii="Arial" w:hint="eastAsia"/>
          <w:b/>
          <w:color w:val="000000"/>
          <w:sz w:val="24"/>
        </w:rPr>
        <w:t>和</w:t>
      </w:r>
      <w:r w:rsidR="00032F93">
        <w:rPr>
          <w:rFonts w:ascii="Arial" w:hint="eastAsia"/>
          <w:b/>
          <w:color w:val="000000"/>
          <w:sz w:val="24"/>
        </w:rPr>
        <w:t>s</w:t>
      </w:r>
      <w:r w:rsidR="00032F93">
        <w:rPr>
          <w:rFonts w:ascii="Arial" w:hint="eastAsia"/>
          <w:b/>
          <w:color w:val="000000"/>
          <w:sz w:val="24"/>
        </w:rPr>
        <w:t>的对应值</w:t>
      </w:r>
      <w:r>
        <w:rPr>
          <w:rFonts w:ascii="Arial" w:hint="eastAsia"/>
          <w:b/>
          <w:color w:val="000000"/>
          <w:sz w:val="24"/>
        </w:rPr>
        <w:t>相同</w:t>
      </w:r>
      <w:r w:rsidR="00633E40">
        <w:rPr>
          <w:rFonts w:ascii="Arial" w:hint="eastAsia"/>
          <w:b/>
          <w:color w:val="000000"/>
          <w:sz w:val="24"/>
        </w:rPr>
        <w:t>。</w:t>
      </w:r>
    </w:p>
    <w:p w14:paraId="3C2171A3" w14:textId="77777777" w:rsidR="007C2EFC" w:rsidRDefault="007C2EFC" w:rsidP="007C2EFC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（</w:t>
      </w:r>
      <w:r w:rsidR="00544B9B">
        <w:rPr>
          <w:rFonts w:ascii="Arial" w:hint="eastAsia"/>
          <w:b/>
          <w:color w:val="000000"/>
          <w:sz w:val="24"/>
        </w:rPr>
        <w:t>3</w:t>
      </w:r>
      <w:r>
        <w:rPr>
          <w:rFonts w:ascii="Arial" w:hint="eastAsia"/>
          <w:b/>
          <w:color w:val="000000"/>
          <w:sz w:val="24"/>
        </w:rPr>
        <w:t>）对于</w:t>
      </w:r>
      <w:r w:rsidRPr="00F97E84">
        <w:rPr>
          <w:rFonts w:ascii="Arial"/>
          <w:b/>
          <w:color w:val="000000"/>
          <w:sz w:val="24"/>
        </w:rPr>
        <w:t>STACK(STACK&amp;&amp; s)noexcept</w:t>
      </w:r>
      <w:r>
        <w:rPr>
          <w:rFonts w:ascii="Arial" w:hint="eastAsia"/>
          <w:b/>
          <w:color w:val="000000"/>
          <w:sz w:val="24"/>
        </w:rPr>
        <w:t>移动拷贝构造函数，在用已经存在的对象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移动构造新对象时，新对象</w:t>
      </w:r>
      <w:r w:rsidR="0077582A">
        <w:rPr>
          <w:rFonts w:ascii="Arial" w:hint="eastAsia"/>
          <w:b/>
          <w:color w:val="000000"/>
          <w:sz w:val="24"/>
        </w:rPr>
        <w:t>接受</w:t>
      </w:r>
      <w:r>
        <w:rPr>
          <w:rFonts w:ascii="Arial" w:hint="eastAsia"/>
          <w:b/>
          <w:color w:val="000000"/>
          <w:sz w:val="24"/>
        </w:rPr>
        <w:t>使用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为其基类和成员</w:t>
      </w:r>
      <w:r>
        <w:rPr>
          <w:rFonts w:ascii="Arial" w:hint="eastAsia"/>
          <w:b/>
          <w:color w:val="000000"/>
          <w:sz w:val="24"/>
        </w:rPr>
        <w:t>q</w:t>
      </w:r>
      <w:r w:rsidR="0077582A"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对应</w:t>
      </w:r>
      <w:r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分配的内存，并且新对象的</w:t>
      </w:r>
      <w:r>
        <w:rPr>
          <w:rFonts w:ascii="Arial" w:hint="eastAsia"/>
          <w:b/>
          <w:color w:val="000000"/>
          <w:sz w:val="24"/>
        </w:rPr>
        <w:t>max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/>
          <w:b/>
          <w:color w:val="000000"/>
          <w:sz w:val="24"/>
        </w:rPr>
        <w:t>head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 w:hint="eastAsia"/>
          <w:b/>
          <w:color w:val="000000"/>
          <w:sz w:val="24"/>
        </w:rPr>
        <w:t>t</w:t>
      </w:r>
      <w:r>
        <w:rPr>
          <w:rFonts w:ascii="Arial"/>
          <w:b/>
          <w:color w:val="000000"/>
          <w:sz w:val="24"/>
        </w:rPr>
        <w:t>ail</w:t>
      </w:r>
      <w:r>
        <w:rPr>
          <w:rFonts w:ascii="Arial" w:hint="eastAsia"/>
          <w:b/>
          <w:color w:val="000000"/>
          <w:sz w:val="24"/>
        </w:rPr>
        <w:t>应和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的基类和成员</w:t>
      </w:r>
      <w:r>
        <w:rPr>
          <w:rFonts w:ascii="Arial" w:hint="eastAsia"/>
          <w:b/>
          <w:color w:val="000000"/>
          <w:sz w:val="24"/>
        </w:rPr>
        <w:t>q</w:t>
      </w:r>
      <w:r>
        <w:rPr>
          <w:rFonts w:ascii="Arial" w:hint="eastAsia"/>
          <w:b/>
          <w:color w:val="000000"/>
          <w:sz w:val="24"/>
        </w:rPr>
        <w:t>的对应值相同；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的</w:t>
      </w:r>
      <w:r w:rsidR="00544B9B">
        <w:rPr>
          <w:rFonts w:ascii="Arial" w:hint="eastAsia"/>
          <w:b/>
          <w:color w:val="000000"/>
          <w:sz w:val="24"/>
        </w:rPr>
        <w:t>基类和成员</w:t>
      </w:r>
      <w:r w:rsidR="00544B9B">
        <w:rPr>
          <w:rFonts w:ascii="Arial" w:hint="eastAsia"/>
          <w:b/>
          <w:color w:val="000000"/>
          <w:sz w:val="24"/>
        </w:rPr>
        <w:t>q</w:t>
      </w:r>
      <w:r w:rsidR="00544B9B"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e</w:t>
      </w:r>
      <w:r>
        <w:rPr>
          <w:rFonts w:ascii="Arial"/>
          <w:b/>
          <w:color w:val="000000"/>
          <w:sz w:val="24"/>
        </w:rPr>
        <w:t>le</w:t>
      </w:r>
      <w:r>
        <w:rPr>
          <w:rFonts w:ascii="Arial" w:hint="eastAsia"/>
          <w:b/>
          <w:color w:val="000000"/>
          <w:sz w:val="24"/>
        </w:rPr>
        <w:t>ms</w:t>
      </w:r>
      <w:r>
        <w:rPr>
          <w:rFonts w:ascii="Arial" w:hint="eastAsia"/>
          <w:b/>
          <w:color w:val="000000"/>
          <w:sz w:val="24"/>
        </w:rPr>
        <w:t>设置为空指针以表示内存被移走，同时其</w:t>
      </w:r>
      <w:r w:rsidR="0077582A">
        <w:rPr>
          <w:rFonts w:ascii="Arial" w:hint="eastAsia"/>
          <w:b/>
          <w:color w:val="000000"/>
          <w:sz w:val="24"/>
        </w:rPr>
        <w:t>对应</w:t>
      </w:r>
      <w:r w:rsidR="00544B9B"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max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/>
          <w:b/>
          <w:color w:val="000000"/>
          <w:sz w:val="24"/>
        </w:rPr>
        <w:t>head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 w:hint="eastAsia"/>
          <w:b/>
          <w:color w:val="000000"/>
          <w:sz w:val="24"/>
        </w:rPr>
        <w:t>t</w:t>
      </w:r>
      <w:r>
        <w:rPr>
          <w:rFonts w:ascii="Arial"/>
          <w:b/>
          <w:color w:val="000000"/>
          <w:sz w:val="24"/>
        </w:rPr>
        <w:t>ail</w:t>
      </w:r>
      <w:r>
        <w:rPr>
          <w:rFonts w:ascii="Arial" w:hint="eastAsia"/>
          <w:b/>
          <w:color w:val="000000"/>
          <w:sz w:val="24"/>
        </w:rPr>
        <w:t>均应置为</w:t>
      </w:r>
      <w:r>
        <w:rPr>
          <w:rFonts w:ascii="Arial" w:hint="eastAsia"/>
          <w:b/>
          <w:color w:val="000000"/>
          <w:sz w:val="24"/>
        </w:rPr>
        <w:t>0</w:t>
      </w:r>
      <w:r>
        <w:rPr>
          <w:rFonts w:ascii="Arial" w:hint="eastAsia"/>
          <w:b/>
          <w:color w:val="000000"/>
          <w:sz w:val="24"/>
        </w:rPr>
        <w:t>。</w:t>
      </w:r>
    </w:p>
    <w:p w14:paraId="6A114C7C" w14:textId="77777777" w:rsidR="00544B9B" w:rsidRDefault="00544B9B" w:rsidP="00544B9B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lastRenderedPageBreak/>
        <w:t>（</w:t>
      </w:r>
      <w:r>
        <w:rPr>
          <w:rFonts w:ascii="Arial" w:hint="eastAsia"/>
          <w:b/>
          <w:color w:val="000000"/>
          <w:sz w:val="24"/>
        </w:rPr>
        <w:t>4</w:t>
      </w:r>
      <w:r>
        <w:rPr>
          <w:rFonts w:ascii="Arial" w:hint="eastAsia"/>
          <w:b/>
          <w:color w:val="000000"/>
          <w:sz w:val="24"/>
        </w:rPr>
        <w:t>）对于</w:t>
      </w:r>
      <w:r w:rsidRPr="00F97E84">
        <w:rPr>
          <w:rFonts w:ascii="Arial"/>
          <w:b/>
          <w:color w:val="000000"/>
          <w:sz w:val="24"/>
        </w:rPr>
        <w:t>STACK&amp; operator=(const STACK&amp; s)</w:t>
      </w:r>
      <w:r>
        <w:rPr>
          <w:rFonts w:ascii="Arial" w:hint="eastAsia"/>
          <w:b/>
          <w:color w:val="000000"/>
          <w:sz w:val="24"/>
        </w:rPr>
        <w:t>深拷贝赋值函数，在用等号右边的对象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深拷贝赋值等号左边的对象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时，等号左边对象的基类和成员</w:t>
      </w:r>
      <w:r>
        <w:rPr>
          <w:rFonts w:ascii="Arial" w:hint="eastAsia"/>
          <w:b/>
          <w:color w:val="000000"/>
          <w:sz w:val="24"/>
        </w:rPr>
        <w:t>q</w:t>
      </w:r>
      <w:r>
        <w:rPr>
          <w:rFonts w:ascii="Arial" w:hint="eastAsia"/>
          <w:b/>
          <w:color w:val="000000"/>
          <w:sz w:val="24"/>
        </w:rPr>
        <w:t>不能共用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的基类和成员</w:t>
      </w:r>
      <w:r>
        <w:rPr>
          <w:rFonts w:ascii="Arial" w:hint="eastAsia"/>
          <w:b/>
          <w:color w:val="000000"/>
          <w:sz w:val="24"/>
        </w:rPr>
        <w:t>q</w:t>
      </w:r>
      <w:r w:rsidR="0077582A">
        <w:rPr>
          <w:rFonts w:ascii="Arial" w:hint="eastAsia"/>
          <w:b/>
          <w:color w:val="000000"/>
          <w:sz w:val="24"/>
        </w:rPr>
        <w:t>为</w:t>
      </w:r>
      <w:r>
        <w:rPr>
          <w:rFonts w:ascii="Arial" w:hint="eastAsia"/>
          <w:b/>
          <w:color w:val="000000"/>
          <w:sz w:val="24"/>
        </w:rPr>
        <w:t>elems</w:t>
      </w:r>
      <w:r w:rsidR="0077582A">
        <w:rPr>
          <w:rFonts w:ascii="Arial" w:hint="eastAsia"/>
          <w:b/>
          <w:color w:val="000000"/>
          <w:sz w:val="24"/>
        </w:rPr>
        <w:t>分配的</w:t>
      </w:r>
      <w:r>
        <w:rPr>
          <w:rFonts w:ascii="Arial" w:hint="eastAsia"/>
          <w:b/>
          <w:color w:val="000000"/>
          <w:sz w:val="24"/>
        </w:rPr>
        <w:t>内存，若等号左边的对象为其基类和成员</w:t>
      </w:r>
      <w:r>
        <w:rPr>
          <w:rFonts w:ascii="Arial" w:hint="eastAsia"/>
          <w:b/>
          <w:color w:val="000000"/>
          <w:sz w:val="24"/>
        </w:rPr>
        <w:t>q</w:t>
      </w:r>
      <w:r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分配了内存，则应先释放掉以避免内存泄漏，然后为其</w:t>
      </w:r>
      <w:r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分配和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为其基类和成员</w:t>
      </w:r>
      <w:r>
        <w:rPr>
          <w:rFonts w:ascii="Arial" w:hint="eastAsia"/>
          <w:b/>
          <w:color w:val="000000"/>
          <w:sz w:val="24"/>
        </w:rPr>
        <w:t>q</w:t>
      </w:r>
      <w:r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e</w:t>
      </w:r>
      <w:r>
        <w:rPr>
          <w:rFonts w:ascii="Arial"/>
          <w:b/>
          <w:color w:val="000000"/>
          <w:sz w:val="24"/>
        </w:rPr>
        <w:t>le</w:t>
      </w:r>
      <w:r>
        <w:rPr>
          <w:rFonts w:ascii="Arial" w:hint="eastAsia"/>
          <w:b/>
          <w:color w:val="000000"/>
          <w:sz w:val="24"/>
        </w:rPr>
        <w:t>ms</w:t>
      </w:r>
      <w:r>
        <w:rPr>
          <w:rFonts w:ascii="Arial" w:hint="eastAsia"/>
          <w:b/>
          <w:color w:val="000000"/>
          <w:sz w:val="24"/>
        </w:rPr>
        <w:t>分配的同样大小的内存，并且将</w:t>
      </w:r>
      <w:r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对应</w:t>
      </w:r>
      <w:r w:rsidR="0077582A">
        <w:rPr>
          <w:rFonts w:ascii="Arial" w:hint="eastAsia"/>
          <w:b/>
          <w:color w:val="000000"/>
          <w:sz w:val="24"/>
        </w:rPr>
        <w:t>两个</w:t>
      </w:r>
      <w:r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的内容拷贝至等号左边对象对应</w:t>
      </w:r>
      <w:r w:rsidR="0077582A">
        <w:rPr>
          <w:rFonts w:ascii="Arial" w:hint="eastAsia"/>
          <w:b/>
          <w:color w:val="000000"/>
          <w:sz w:val="24"/>
        </w:rPr>
        <w:t>两个</w:t>
      </w:r>
      <w:r>
        <w:rPr>
          <w:rFonts w:ascii="Arial" w:hint="eastAsia"/>
          <w:b/>
          <w:color w:val="000000"/>
          <w:sz w:val="24"/>
        </w:rPr>
        <w:t>e</w:t>
      </w:r>
      <w:r>
        <w:rPr>
          <w:rFonts w:ascii="Arial"/>
          <w:b/>
          <w:color w:val="000000"/>
          <w:sz w:val="24"/>
        </w:rPr>
        <w:t>lems</w:t>
      </w:r>
      <w:r>
        <w:rPr>
          <w:rFonts w:ascii="Arial" w:hint="eastAsia"/>
          <w:b/>
          <w:color w:val="000000"/>
          <w:sz w:val="24"/>
        </w:rPr>
        <w:t>的内存；等号左边对象中的</w:t>
      </w:r>
      <w:r>
        <w:rPr>
          <w:rFonts w:ascii="Arial" w:hint="eastAsia"/>
          <w:b/>
          <w:color w:val="000000"/>
          <w:sz w:val="24"/>
        </w:rPr>
        <w:t>max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/>
          <w:b/>
          <w:color w:val="000000"/>
          <w:sz w:val="24"/>
        </w:rPr>
        <w:t>head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 w:hint="eastAsia"/>
          <w:b/>
          <w:color w:val="000000"/>
          <w:sz w:val="24"/>
        </w:rPr>
        <w:t>t</w:t>
      </w:r>
      <w:r>
        <w:rPr>
          <w:rFonts w:ascii="Arial"/>
          <w:b/>
          <w:color w:val="000000"/>
          <w:sz w:val="24"/>
        </w:rPr>
        <w:t>ail</w:t>
      </w:r>
      <w:r>
        <w:rPr>
          <w:rFonts w:ascii="Arial" w:hint="eastAsia"/>
          <w:b/>
          <w:color w:val="000000"/>
          <w:sz w:val="24"/>
        </w:rPr>
        <w:t>应设置成和</w:t>
      </w:r>
      <w:r>
        <w:rPr>
          <w:rFonts w:ascii="Arial" w:hint="eastAsia"/>
          <w:b/>
          <w:color w:val="000000"/>
          <w:sz w:val="24"/>
        </w:rPr>
        <w:t>s</w:t>
      </w:r>
      <w:r w:rsidR="002C08E0">
        <w:rPr>
          <w:rFonts w:ascii="Arial" w:hint="eastAsia"/>
          <w:b/>
          <w:color w:val="000000"/>
          <w:sz w:val="24"/>
        </w:rPr>
        <w:t>中</w:t>
      </w:r>
      <w:r>
        <w:rPr>
          <w:rFonts w:ascii="Arial" w:hint="eastAsia"/>
          <w:b/>
          <w:color w:val="000000"/>
          <w:sz w:val="24"/>
        </w:rPr>
        <w:t>基类和成员</w:t>
      </w:r>
      <w:r>
        <w:rPr>
          <w:rFonts w:ascii="Arial" w:hint="eastAsia"/>
          <w:b/>
          <w:color w:val="000000"/>
          <w:sz w:val="24"/>
        </w:rPr>
        <w:t>q</w:t>
      </w:r>
      <w:r>
        <w:rPr>
          <w:rFonts w:ascii="Arial" w:hint="eastAsia"/>
          <w:b/>
          <w:color w:val="000000"/>
          <w:sz w:val="24"/>
        </w:rPr>
        <w:t>的对应值相同。</w:t>
      </w:r>
    </w:p>
    <w:p w14:paraId="34B01BD2" w14:textId="77777777" w:rsidR="004A3EB5" w:rsidRDefault="007C2EFC" w:rsidP="00D72D0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5</w:t>
      </w:r>
      <w:r>
        <w:rPr>
          <w:rFonts w:ascii="Arial" w:hint="eastAsia"/>
          <w:b/>
          <w:color w:val="000000"/>
          <w:sz w:val="24"/>
        </w:rPr>
        <w:t>）</w:t>
      </w:r>
      <w:r w:rsidR="00284736">
        <w:rPr>
          <w:rFonts w:ascii="Arial" w:hint="eastAsia"/>
          <w:b/>
          <w:color w:val="000000"/>
          <w:sz w:val="24"/>
        </w:rPr>
        <w:t>对于</w:t>
      </w:r>
      <w:r w:rsidR="00284736" w:rsidRPr="00F97E84">
        <w:rPr>
          <w:rFonts w:ascii="Arial"/>
          <w:b/>
          <w:color w:val="000000"/>
          <w:sz w:val="24"/>
        </w:rPr>
        <w:t>STACK&amp; operator=(STACK&amp;&amp; s)noexcept</w:t>
      </w:r>
      <w:r w:rsidR="00284736">
        <w:rPr>
          <w:rFonts w:ascii="Arial" w:hint="eastAsia"/>
          <w:b/>
          <w:color w:val="000000"/>
          <w:sz w:val="24"/>
        </w:rPr>
        <w:t>移动赋值，在</w:t>
      </w:r>
      <w:r>
        <w:rPr>
          <w:rFonts w:ascii="Arial" w:hint="eastAsia"/>
          <w:b/>
          <w:color w:val="000000"/>
          <w:sz w:val="24"/>
        </w:rPr>
        <w:t>用等号右边的对象</w:t>
      </w:r>
      <w:r w:rsidR="00284736"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移动赋值</w:t>
      </w:r>
      <w:r w:rsidR="002C08E0">
        <w:rPr>
          <w:rFonts w:ascii="Arial" w:hint="eastAsia"/>
          <w:b/>
          <w:color w:val="000000"/>
          <w:sz w:val="24"/>
        </w:rPr>
        <w:t>给</w:t>
      </w:r>
      <w:r>
        <w:rPr>
          <w:rFonts w:ascii="Arial" w:hint="eastAsia"/>
          <w:b/>
          <w:color w:val="000000"/>
          <w:sz w:val="24"/>
        </w:rPr>
        <w:t>等号左边的对象时，等号左边的对象如果已经</w:t>
      </w:r>
      <w:r w:rsidR="00284736">
        <w:rPr>
          <w:rFonts w:ascii="Arial" w:hint="eastAsia"/>
          <w:b/>
          <w:color w:val="000000"/>
          <w:sz w:val="24"/>
        </w:rPr>
        <w:t>为其</w:t>
      </w:r>
      <w:r w:rsidR="002C08E0">
        <w:rPr>
          <w:rFonts w:ascii="Arial" w:hint="eastAsia"/>
          <w:b/>
          <w:color w:val="000000"/>
          <w:sz w:val="24"/>
        </w:rPr>
        <w:t>基类和成员</w:t>
      </w:r>
      <w:r w:rsidR="002C08E0">
        <w:rPr>
          <w:rFonts w:ascii="Arial" w:hint="eastAsia"/>
          <w:b/>
          <w:color w:val="000000"/>
          <w:sz w:val="24"/>
        </w:rPr>
        <w:t>q</w:t>
      </w:r>
      <w:r w:rsidR="00284736">
        <w:rPr>
          <w:rFonts w:ascii="Arial" w:hint="eastAsia"/>
          <w:b/>
          <w:color w:val="000000"/>
          <w:sz w:val="24"/>
        </w:rPr>
        <w:t>中的</w:t>
      </w:r>
      <w:r w:rsidR="00284736">
        <w:rPr>
          <w:rFonts w:ascii="Arial" w:hint="eastAsia"/>
          <w:b/>
          <w:color w:val="000000"/>
          <w:sz w:val="24"/>
        </w:rPr>
        <w:t>elems</w:t>
      </w:r>
      <w:r w:rsidR="00284736">
        <w:rPr>
          <w:rFonts w:ascii="Arial" w:hint="eastAsia"/>
          <w:b/>
          <w:color w:val="000000"/>
          <w:sz w:val="24"/>
        </w:rPr>
        <w:t>分配了</w:t>
      </w:r>
      <w:r>
        <w:rPr>
          <w:rFonts w:ascii="Arial" w:hint="eastAsia"/>
          <w:b/>
          <w:color w:val="000000"/>
          <w:sz w:val="24"/>
        </w:rPr>
        <w:t>内存</w:t>
      </w:r>
      <w:r w:rsidR="00284736">
        <w:rPr>
          <w:rFonts w:ascii="Arial" w:hint="eastAsia"/>
          <w:b/>
          <w:color w:val="000000"/>
          <w:sz w:val="24"/>
        </w:rPr>
        <w:t>，</w:t>
      </w:r>
      <w:r>
        <w:rPr>
          <w:rFonts w:ascii="Arial" w:hint="eastAsia"/>
          <w:b/>
          <w:color w:val="000000"/>
          <w:sz w:val="24"/>
        </w:rPr>
        <w:t>则应先释放以避免内存泄漏</w:t>
      </w:r>
      <w:r w:rsidR="008D5706">
        <w:rPr>
          <w:rFonts w:ascii="Arial" w:hint="eastAsia"/>
          <w:b/>
          <w:color w:val="000000"/>
          <w:sz w:val="24"/>
        </w:rPr>
        <w:t>，</w:t>
      </w:r>
      <w:r>
        <w:rPr>
          <w:rFonts w:ascii="Arial" w:hint="eastAsia"/>
          <w:b/>
          <w:color w:val="000000"/>
          <w:sz w:val="24"/>
        </w:rPr>
        <w:t>然后</w:t>
      </w:r>
      <w:r w:rsidR="008D5706">
        <w:rPr>
          <w:rFonts w:ascii="Arial" w:hint="eastAsia"/>
          <w:b/>
          <w:color w:val="000000"/>
          <w:sz w:val="24"/>
        </w:rPr>
        <w:t>接受</w:t>
      </w:r>
      <w:r>
        <w:rPr>
          <w:rFonts w:ascii="Arial" w:hint="eastAsia"/>
          <w:b/>
          <w:color w:val="000000"/>
          <w:sz w:val="24"/>
        </w:rPr>
        <w:t>使用</w:t>
      </w:r>
      <w:r w:rsidR="00284736">
        <w:rPr>
          <w:rFonts w:ascii="Arial" w:hint="eastAsia"/>
          <w:b/>
          <w:color w:val="000000"/>
          <w:sz w:val="24"/>
        </w:rPr>
        <w:t>s</w:t>
      </w:r>
      <w:r>
        <w:rPr>
          <w:rFonts w:ascii="Arial" w:hint="eastAsia"/>
          <w:b/>
          <w:color w:val="000000"/>
          <w:sz w:val="24"/>
        </w:rPr>
        <w:t>的</w:t>
      </w:r>
      <w:r w:rsidR="00284736">
        <w:rPr>
          <w:rFonts w:ascii="Arial" w:hint="eastAsia"/>
          <w:b/>
          <w:color w:val="000000"/>
          <w:sz w:val="24"/>
        </w:rPr>
        <w:t>基类和成员</w:t>
      </w:r>
      <w:r w:rsidR="00284736">
        <w:rPr>
          <w:rFonts w:ascii="Arial" w:hint="eastAsia"/>
          <w:b/>
          <w:color w:val="000000"/>
          <w:sz w:val="24"/>
        </w:rPr>
        <w:t>q</w:t>
      </w:r>
      <w:r w:rsidR="00284736">
        <w:rPr>
          <w:rFonts w:ascii="Arial" w:hint="eastAsia"/>
          <w:b/>
          <w:color w:val="000000"/>
          <w:sz w:val="24"/>
        </w:rPr>
        <w:t>为</w:t>
      </w:r>
      <w:r>
        <w:rPr>
          <w:rFonts w:ascii="Arial" w:hint="eastAsia"/>
          <w:b/>
          <w:color w:val="000000"/>
          <w:sz w:val="24"/>
        </w:rPr>
        <w:t>elems</w:t>
      </w:r>
      <w:r>
        <w:rPr>
          <w:rFonts w:ascii="Arial" w:hint="eastAsia"/>
          <w:b/>
          <w:color w:val="000000"/>
          <w:sz w:val="24"/>
        </w:rPr>
        <w:t>分配的内存，并且等号左边对象</w:t>
      </w:r>
      <w:r w:rsidR="00284736">
        <w:rPr>
          <w:rFonts w:ascii="Arial" w:hint="eastAsia"/>
          <w:b/>
          <w:color w:val="000000"/>
          <w:sz w:val="24"/>
        </w:rPr>
        <w:t>中</w:t>
      </w:r>
      <w:r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max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/>
          <w:b/>
          <w:color w:val="000000"/>
          <w:sz w:val="24"/>
        </w:rPr>
        <w:t>head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 w:hint="eastAsia"/>
          <w:b/>
          <w:color w:val="000000"/>
          <w:sz w:val="24"/>
        </w:rPr>
        <w:t>t</w:t>
      </w:r>
      <w:r>
        <w:rPr>
          <w:rFonts w:ascii="Arial"/>
          <w:b/>
          <w:color w:val="000000"/>
          <w:sz w:val="24"/>
        </w:rPr>
        <w:t>ail</w:t>
      </w:r>
      <w:r>
        <w:rPr>
          <w:rFonts w:ascii="Arial" w:hint="eastAsia"/>
          <w:b/>
          <w:color w:val="000000"/>
          <w:sz w:val="24"/>
        </w:rPr>
        <w:t>应和</w:t>
      </w:r>
      <w:r w:rsidR="00284736">
        <w:rPr>
          <w:rFonts w:ascii="Arial" w:hint="eastAsia"/>
          <w:b/>
          <w:color w:val="000000"/>
          <w:sz w:val="24"/>
        </w:rPr>
        <w:t>s</w:t>
      </w:r>
      <w:r w:rsidR="00284736">
        <w:rPr>
          <w:rFonts w:ascii="Arial" w:hint="eastAsia"/>
          <w:b/>
          <w:color w:val="000000"/>
          <w:sz w:val="24"/>
        </w:rPr>
        <w:t>中基类和成员</w:t>
      </w:r>
      <w:r w:rsidR="00284736">
        <w:rPr>
          <w:rFonts w:ascii="Arial" w:hint="eastAsia"/>
          <w:b/>
          <w:color w:val="000000"/>
          <w:sz w:val="24"/>
        </w:rPr>
        <w:t>q</w:t>
      </w:r>
      <w:r w:rsidR="00284736">
        <w:rPr>
          <w:rFonts w:ascii="Arial" w:hint="eastAsia"/>
          <w:b/>
          <w:color w:val="000000"/>
          <w:sz w:val="24"/>
        </w:rPr>
        <w:t>中的对应值</w:t>
      </w:r>
      <w:r>
        <w:rPr>
          <w:rFonts w:ascii="Arial" w:hint="eastAsia"/>
          <w:b/>
          <w:color w:val="000000"/>
          <w:sz w:val="24"/>
        </w:rPr>
        <w:t>相同；</w:t>
      </w:r>
      <w:r w:rsidR="00284736">
        <w:rPr>
          <w:rFonts w:ascii="Arial" w:hint="eastAsia"/>
          <w:b/>
          <w:color w:val="000000"/>
          <w:sz w:val="24"/>
        </w:rPr>
        <w:t>s</w:t>
      </w:r>
      <w:r w:rsidR="00284736">
        <w:rPr>
          <w:rFonts w:ascii="Arial" w:hint="eastAsia"/>
          <w:b/>
          <w:color w:val="000000"/>
          <w:sz w:val="24"/>
        </w:rPr>
        <w:t>中基类和成员</w:t>
      </w:r>
      <w:r w:rsidR="00284736">
        <w:rPr>
          <w:rFonts w:ascii="Arial" w:hint="eastAsia"/>
          <w:b/>
          <w:color w:val="000000"/>
          <w:sz w:val="24"/>
        </w:rPr>
        <w:t>q</w:t>
      </w:r>
      <w:r w:rsidR="008D5706">
        <w:rPr>
          <w:rFonts w:ascii="Arial" w:hint="eastAsia"/>
          <w:b/>
          <w:color w:val="000000"/>
          <w:sz w:val="24"/>
        </w:rPr>
        <w:t>的</w:t>
      </w:r>
      <w:r>
        <w:rPr>
          <w:rFonts w:ascii="Arial" w:hint="eastAsia"/>
          <w:b/>
          <w:color w:val="000000"/>
          <w:sz w:val="24"/>
        </w:rPr>
        <w:t>e</w:t>
      </w:r>
      <w:r>
        <w:rPr>
          <w:rFonts w:ascii="Arial"/>
          <w:b/>
          <w:color w:val="000000"/>
          <w:sz w:val="24"/>
        </w:rPr>
        <w:t>le</w:t>
      </w:r>
      <w:r>
        <w:rPr>
          <w:rFonts w:ascii="Arial" w:hint="eastAsia"/>
          <w:b/>
          <w:color w:val="000000"/>
          <w:sz w:val="24"/>
        </w:rPr>
        <w:t>ms</w:t>
      </w:r>
      <w:r>
        <w:rPr>
          <w:rFonts w:ascii="Arial" w:hint="eastAsia"/>
          <w:b/>
          <w:color w:val="000000"/>
          <w:sz w:val="24"/>
        </w:rPr>
        <w:t>设置为空指针以表示内存被移走，同时其</w:t>
      </w:r>
      <w:r w:rsidR="00284736">
        <w:rPr>
          <w:rFonts w:ascii="Arial" w:hint="eastAsia"/>
          <w:b/>
          <w:color w:val="000000"/>
          <w:sz w:val="24"/>
        </w:rPr>
        <w:t>对应的</w:t>
      </w:r>
      <w:r>
        <w:rPr>
          <w:rFonts w:ascii="Arial" w:hint="eastAsia"/>
          <w:b/>
          <w:color w:val="000000"/>
          <w:sz w:val="24"/>
        </w:rPr>
        <w:t>max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/>
          <w:b/>
          <w:color w:val="000000"/>
          <w:sz w:val="24"/>
        </w:rPr>
        <w:t>head</w:t>
      </w:r>
      <w:r>
        <w:rPr>
          <w:rFonts w:ascii="Arial" w:hint="eastAsia"/>
          <w:b/>
          <w:color w:val="000000"/>
          <w:sz w:val="24"/>
        </w:rPr>
        <w:t>、</w:t>
      </w:r>
      <w:r>
        <w:rPr>
          <w:rFonts w:ascii="Arial" w:hint="eastAsia"/>
          <w:b/>
          <w:color w:val="000000"/>
          <w:sz w:val="24"/>
        </w:rPr>
        <w:t>t</w:t>
      </w:r>
      <w:r>
        <w:rPr>
          <w:rFonts w:ascii="Arial"/>
          <w:b/>
          <w:color w:val="000000"/>
          <w:sz w:val="24"/>
        </w:rPr>
        <w:t>ail</w:t>
      </w:r>
      <w:r>
        <w:rPr>
          <w:rFonts w:ascii="Arial" w:hint="eastAsia"/>
          <w:b/>
          <w:color w:val="000000"/>
          <w:sz w:val="24"/>
        </w:rPr>
        <w:t>均应设置为</w:t>
      </w:r>
      <w:r>
        <w:rPr>
          <w:rFonts w:ascii="Arial" w:hint="eastAsia"/>
          <w:b/>
          <w:color w:val="000000"/>
          <w:sz w:val="24"/>
        </w:rPr>
        <w:t>0</w:t>
      </w:r>
      <w:r>
        <w:rPr>
          <w:rFonts w:ascii="Arial" w:hint="eastAsia"/>
          <w:b/>
          <w:color w:val="000000"/>
          <w:sz w:val="24"/>
        </w:rPr>
        <w:t>。</w:t>
      </w:r>
    </w:p>
    <w:p w14:paraId="63281AE8" w14:textId="77777777" w:rsidR="00D72D04" w:rsidRDefault="004A3EB5" w:rsidP="00D72D04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（</w:t>
      </w:r>
      <w:r>
        <w:rPr>
          <w:rFonts w:ascii="Arial" w:hint="eastAsia"/>
          <w:b/>
          <w:color w:val="000000"/>
          <w:sz w:val="24"/>
        </w:rPr>
        <w:t>6</w:t>
      </w:r>
      <w:r>
        <w:rPr>
          <w:rFonts w:ascii="Arial" w:hint="eastAsia"/>
          <w:b/>
          <w:color w:val="000000"/>
          <w:sz w:val="24"/>
        </w:rPr>
        <w:t>）</w:t>
      </w:r>
      <w:r w:rsidR="00D72D04">
        <w:rPr>
          <w:rFonts w:ascii="Arial" w:hint="eastAsia"/>
          <w:b/>
          <w:color w:val="000000"/>
          <w:sz w:val="24"/>
        </w:rPr>
        <w:t>栈空弹出元素或栈满压入元素均应抛出异常</w:t>
      </w:r>
      <w:r>
        <w:rPr>
          <w:rFonts w:ascii="Arial" w:hint="eastAsia"/>
          <w:b/>
          <w:color w:val="000000"/>
          <w:sz w:val="24"/>
        </w:rPr>
        <w:t>，并且保持其内部状态不变</w:t>
      </w:r>
      <w:r w:rsidR="00D72D04">
        <w:rPr>
          <w:rFonts w:ascii="Arial" w:hint="eastAsia"/>
          <w:b/>
          <w:color w:val="000000"/>
          <w:sz w:val="24"/>
        </w:rPr>
        <w:t>。</w:t>
      </w:r>
      <w:r w:rsidR="0050614C">
        <w:rPr>
          <w:rFonts w:ascii="Arial" w:hint="eastAsia"/>
          <w:b/>
          <w:color w:val="000000"/>
          <w:sz w:val="24"/>
        </w:rPr>
        <w:t>为了便于测试程序测试，压栈时请大家默认先将元素进入基类队列中。若基类队列已满而队列</w:t>
      </w:r>
      <w:r w:rsidR="0050614C">
        <w:rPr>
          <w:rFonts w:ascii="Arial" w:hint="eastAsia"/>
          <w:b/>
          <w:color w:val="000000"/>
          <w:sz w:val="24"/>
        </w:rPr>
        <w:t>q</w:t>
      </w:r>
      <w:r w:rsidR="0050614C">
        <w:rPr>
          <w:rFonts w:ascii="Arial" w:hint="eastAsia"/>
          <w:b/>
          <w:color w:val="000000"/>
          <w:sz w:val="24"/>
        </w:rPr>
        <w:t>不满时，设法从基类队列挪出一个元素到</w:t>
      </w:r>
      <w:r w:rsidR="0050614C">
        <w:rPr>
          <w:rFonts w:ascii="Arial" w:hint="eastAsia"/>
          <w:b/>
          <w:color w:val="000000"/>
          <w:sz w:val="24"/>
        </w:rPr>
        <w:t>q</w:t>
      </w:r>
      <w:r w:rsidR="0050614C">
        <w:rPr>
          <w:rFonts w:ascii="Arial" w:hint="eastAsia"/>
          <w:b/>
          <w:color w:val="000000"/>
          <w:sz w:val="24"/>
        </w:rPr>
        <w:t>，然后再往基类队列加入要压栈的元素。</w:t>
      </w:r>
    </w:p>
    <w:p w14:paraId="149D2B66" w14:textId="77777777" w:rsidR="00E905AE" w:rsidRPr="005C7C6B" w:rsidRDefault="00E905AE" w:rsidP="00EC5EC9">
      <w:pPr>
        <w:spacing w:line="300" w:lineRule="auto"/>
        <w:ind w:firstLineChars="200" w:firstLine="482"/>
        <w:jc w:val="left"/>
        <w:textAlignment w:val="baseline"/>
        <w:rPr>
          <w:rFonts w:ascii="Arial"/>
          <w:b/>
          <w:color w:val="000000"/>
          <w:sz w:val="24"/>
        </w:rPr>
      </w:pPr>
      <w:r>
        <w:rPr>
          <w:rFonts w:ascii="Arial" w:hint="eastAsia"/>
          <w:b/>
          <w:color w:val="000000"/>
          <w:sz w:val="24"/>
        </w:rPr>
        <w:t>（</w:t>
      </w:r>
      <w:r w:rsidR="00D76CE1">
        <w:rPr>
          <w:rFonts w:ascii="Arial" w:hint="eastAsia"/>
          <w:b/>
          <w:color w:val="000000"/>
          <w:sz w:val="24"/>
        </w:rPr>
        <w:t>7</w:t>
      </w:r>
      <w:r>
        <w:rPr>
          <w:rFonts w:ascii="Arial" w:hint="eastAsia"/>
          <w:b/>
          <w:color w:val="000000"/>
          <w:sz w:val="24"/>
        </w:rPr>
        <w:t>）打印</w:t>
      </w:r>
      <w:r w:rsidR="00284736">
        <w:rPr>
          <w:rFonts w:ascii="Arial" w:hint="eastAsia"/>
          <w:b/>
          <w:color w:val="000000"/>
          <w:sz w:val="24"/>
        </w:rPr>
        <w:t>栈时</w:t>
      </w:r>
      <w:r w:rsidR="00284736" w:rsidRPr="00F97E84">
        <w:rPr>
          <w:rFonts w:ascii="Arial" w:hint="eastAsia"/>
          <w:b/>
          <w:color w:val="000000"/>
          <w:sz w:val="24"/>
        </w:rPr>
        <w:t>从栈底</w:t>
      </w:r>
      <w:r w:rsidR="00284736">
        <w:rPr>
          <w:rFonts w:ascii="Arial" w:hint="eastAsia"/>
          <w:b/>
          <w:color w:val="000000"/>
          <w:sz w:val="24"/>
        </w:rPr>
        <w:t>打印</w:t>
      </w:r>
      <w:r w:rsidR="00284736" w:rsidRPr="00F97E84">
        <w:rPr>
          <w:rFonts w:ascii="Arial" w:hint="eastAsia"/>
          <w:b/>
          <w:color w:val="000000"/>
          <w:sz w:val="24"/>
        </w:rPr>
        <w:t>到栈顶</w:t>
      </w:r>
      <w:r w:rsidR="00D72D04">
        <w:rPr>
          <w:rFonts w:ascii="Arial" w:hint="eastAsia"/>
          <w:b/>
          <w:color w:val="000000"/>
          <w:sz w:val="24"/>
        </w:rPr>
        <w:t>，打印的元素之间以逗号分隔</w:t>
      </w:r>
      <w:r>
        <w:rPr>
          <w:rFonts w:ascii="Arial" w:hint="eastAsia"/>
          <w:b/>
          <w:color w:val="000000"/>
          <w:sz w:val="24"/>
        </w:rPr>
        <w:t>。</w:t>
      </w:r>
    </w:p>
    <w:bookmarkEnd w:id="0"/>
    <w:bookmarkEnd w:id="1"/>
    <w:bookmarkEnd w:id="2"/>
    <w:p w14:paraId="6C9697DB" w14:textId="77777777" w:rsidR="00930BE8" w:rsidRPr="00930BE8" w:rsidRDefault="00930BE8" w:rsidP="00930BE8">
      <w:pPr>
        <w:numPr>
          <w:ilvl w:val="0"/>
          <w:numId w:val="3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需求分析</w:t>
      </w:r>
    </w:p>
    <w:p w14:paraId="684CA86A" w14:textId="77777777" w:rsidR="00930BE8" w:rsidRPr="0065541C" w:rsidRDefault="003334FF" w:rsidP="00930BE8">
      <w:pPr>
        <w:spacing w:line="300" w:lineRule="auto"/>
        <w:ind w:firstLineChars="200" w:firstLine="480"/>
        <w:jc w:val="left"/>
        <w:textAlignment w:val="baseline"/>
        <w:rPr>
          <w:rFonts w:ascii="Arial"/>
          <w:color w:val="000000"/>
          <w:sz w:val="24"/>
        </w:rPr>
      </w:pPr>
      <w:r>
        <w:rPr>
          <w:rFonts w:ascii="Arial" w:hint="eastAsia"/>
          <w:color w:val="000000"/>
          <w:sz w:val="24"/>
        </w:rPr>
        <w:t>只能对一个队列进行出栈，入栈操作。打印时，直接用继承的打印函数即可。</w:t>
      </w:r>
    </w:p>
    <w:p w14:paraId="5FE5CE16" w14:textId="77777777" w:rsidR="000126E7" w:rsidRPr="00AC0F62" w:rsidRDefault="002021D9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系统</w:t>
      </w:r>
      <w:r w:rsidR="00523166">
        <w:rPr>
          <w:rFonts w:hint="eastAsia"/>
          <w:b/>
          <w:color w:val="000000"/>
          <w:sz w:val="32"/>
          <w:szCs w:val="32"/>
        </w:rPr>
        <w:t>设计</w:t>
      </w:r>
    </w:p>
    <w:p w14:paraId="0E200B32" w14:textId="77777777" w:rsidR="009D59B0" w:rsidRDefault="009D59B0" w:rsidP="00930BE8">
      <w:pPr>
        <w:numPr>
          <w:ilvl w:val="0"/>
          <w:numId w:val="8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概要设计</w:t>
      </w:r>
    </w:p>
    <w:p w14:paraId="7E5A3189" w14:textId="02C94C8C" w:rsidR="00304527" w:rsidRDefault="003334FF" w:rsidP="0030452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继承队列类，利用两个循环队列模拟栈，将先入先出变换为后进先出。</w:t>
      </w:r>
      <w:r w:rsidR="00C51A29">
        <w:rPr>
          <w:rFonts w:hint="eastAsia"/>
          <w:color w:val="000000"/>
          <w:sz w:val="24"/>
        </w:rPr>
        <w:t>如图</w:t>
      </w:r>
      <w:r w:rsidR="00C51A29">
        <w:rPr>
          <w:rFonts w:hint="eastAsia"/>
          <w:color w:val="000000"/>
          <w:sz w:val="24"/>
        </w:rPr>
        <w:t>3</w:t>
      </w:r>
      <w:r w:rsidR="00C51A29">
        <w:rPr>
          <w:color w:val="000000"/>
          <w:sz w:val="24"/>
        </w:rPr>
        <w:t>-1</w:t>
      </w:r>
      <w:r w:rsidR="00C51A29">
        <w:rPr>
          <w:rFonts w:hint="eastAsia"/>
          <w:color w:val="000000"/>
          <w:sz w:val="24"/>
        </w:rPr>
        <w:t>所示。</w:t>
      </w:r>
    </w:p>
    <w:p w14:paraId="652B53B2" w14:textId="77777777" w:rsidR="003334FF" w:rsidRDefault="003334FF" w:rsidP="003334FF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</w:rPr>
      </w:pPr>
      <w:r>
        <w:rPr>
          <w:rFonts w:hint="eastAsia"/>
          <w:noProof/>
          <w:color w:val="000000"/>
          <w:sz w:val="24"/>
        </w:rPr>
        <w:drawing>
          <wp:inline distT="0" distB="0" distL="0" distR="0" wp14:anchorId="59CCB9B1" wp14:editId="2EFDC173">
            <wp:extent cx="1201783" cy="2700847"/>
            <wp:effectExtent l="0" t="0" r="5080" b="444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10-23 18.39.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28" cy="27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C87A" w14:textId="77777777" w:rsidR="003334FF" w:rsidRPr="009D59B0" w:rsidRDefault="003334FF" w:rsidP="003334FF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图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-1</w:t>
      </w:r>
      <w:r>
        <w:rPr>
          <w:rFonts w:hint="eastAsia"/>
          <w:color w:val="000000"/>
          <w:sz w:val="24"/>
        </w:rPr>
        <w:t>总体结构</w:t>
      </w:r>
    </w:p>
    <w:p w14:paraId="32B5D0FB" w14:textId="77777777" w:rsidR="009D59B0" w:rsidRPr="00930BE8" w:rsidRDefault="009D59B0" w:rsidP="00930BE8">
      <w:pPr>
        <w:numPr>
          <w:ilvl w:val="0"/>
          <w:numId w:val="8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lastRenderedPageBreak/>
        <w:t>详细设计</w:t>
      </w:r>
    </w:p>
    <w:p w14:paraId="041EECCD" w14:textId="77777777" w:rsidR="000126E7" w:rsidRDefault="003334FF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rFonts w:eastAsia="新宋体"/>
          <w:color w:val="000000"/>
          <w:kern w:val="0"/>
          <w:sz w:val="24"/>
          <w:szCs w:val="24"/>
        </w:rPr>
      </w:pPr>
      <w:r>
        <w:rPr>
          <w:rFonts w:hint="eastAsia"/>
          <w:color w:val="000000"/>
          <w:sz w:val="24"/>
        </w:rPr>
        <w:t>构造函数：</w:t>
      </w:r>
      <w:r w:rsidRPr="0071666D">
        <w:rPr>
          <w:rFonts w:eastAsia="新宋体"/>
          <w:color w:val="000000"/>
          <w:kern w:val="0"/>
          <w:sz w:val="24"/>
          <w:szCs w:val="24"/>
        </w:rPr>
        <w:t>STACK(</w:t>
      </w:r>
      <w:r w:rsidRPr="0071666D">
        <w:rPr>
          <w:rFonts w:eastAsia="新宋体"/>
          <w:color w:val="0000FF"/>
          <w:kern w:val="0"/>
          <w:sz w:val="24"/>
          <w:szCs w:val="24"/>
        </w:rPr>
        <w:t>int</w:t>
      </w:r>
      <w:r w:rsidRPr="0071666D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71666D">
        <w:rPr>
          <w:rFonts w:eastAsia="新宋体"/>
          <w:color w:val="808080"/>
          <w:kern w:val="0"/>
          <w:sz w:val="24"/>
          <w:szCs w:val="24"/>
        </w:rPr>
        <w:t>m</w:t>
      </w:r>
      <w:r w:rsidRPr="0071666D">
        <w:rPr>
          <w:rFonts w:eastAsia="新宋体"/>
          <w:color w:val="000000"/>
          <w:kern w:val="0"/>
          <w:sz w:val="24"/>
          <w:szCs w:val="24"/>
        </w:rPr>
        <w:t>)</w:t>
      </w:r>
      <w:r w:rsidRPr="0071666D">
        <w:rPr>
          <w:rFonts w:eastAsia="新宋体" w:hint="eastAsia"/>
          <w:color w:val="000000"/>
          <w:kern w:val="0"/>
          <w:sz w:val="24"/>
          <w:szCs w:val="24"/>
        </w:rPr>
        <w:t>。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参数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m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为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int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型，输入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m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初始化基类和成员对象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q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，创建两个大小为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m</w:t>
      </w:r>
      <w:r w:rsidR="0071666D">
        <w:rPr>
          <w:rFonts w:eastAsia="新宋体" w:hint="eastAsia"/>
          <w:color w:val="000000"/>
          <w:kern w:val="0"/>
          <w:sz w:val="24"/>
          <w:szCs w:val="24"/>
        </w:rPr>
        <w:t>的循环队列。</w:t>
      </w:r>
    </w:p>
    <w:p w14:paraId="316F301E" w14:textId="77777777" w:rsidR="0071666D" w:rsidRPr="0071666D" w:rsidRDefault="0071666D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eastAsia="新宋体" w:hint="eastAsia"/>
          <w:color w:val="000000"/>
          <w:kern w:val="0"/>
          <w:sz w:val="24"/>
          <w:szCs w:val="24"/>
        </w:rPr>
        <w:t>复制构造函数：</w:t>
      </w:r>
      <w:r w:rsidRPr="0071666D">
        <w:rPr>
          <w:rFonts w:eastAsia="新宋体"/>
          <w:color w:val="000000"/>
          <w:kern w:val="0"/>
          <w:sz w:val="24"/>
          <w:szCs w:val="24"/>
        </w:rPr>
        <w:t>STACK(</w:t>
      </w:r>
      <w:r w:rsidRPr="0071666D">
        <w:rPr>
          <w:rFonts w:eastAsia="新宋体"/>
          <w:color w:val="0000FF"/>
          <w:kern w:val="0"/>
          <w:sz w:val="24"/>
          <w:szCs w:val="24"/>
        </w:rPr>
        <w:t>const</w:t>
      </w:r>
      <w:r w:rsidRPr="0071666D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71666D">
        <w:rPr>
          <w:rFonts w:eastAsia="新宋体"/>
          <w:color w:val="2B91AF"/>
          <w:kern w:val="0"/>
          <w:sz w:val="24"/>
          <w:szCs w:val="24"/>
        </w:rPr>
        <w:t>STACK</w:t>
      </w:r>
      <w:r w:rsidRPr="0071666D">
        <w:rPr>
          <w:rFonts w:eastAsia="新宋体"/>
          <w:color w:val="000000"/>
          <w:kern w:val="0"/>
          <w:sz w:val="24"/>
          <w:szCs w:val="24"/>
        </w:rPr>
        <w:t xml:space="preserve">&amp; </w:t>
      </w:r>
      <w:r w:rsidRPr="0071666D">
        <w:rPr>
          <w:rFonts w:eastAsia="新宋体"/>
          <w:color w:val="808080"/>
          <w:kern w:val="0"/>
          <w:sz w:val="24"/>
          <w:szCs w:val="24"/>
        </w:rPr>
        <w:t>s</w:t>
      </w:r>
      <w:r w:rsidRPr="0071666D">
        <w:rPr>
          <w:rFonts w:eastAsia="新宋体"/>
          <w:color w:val="000000"/>
          <w:kern w:val="0"/>
          <w:sz w:val="24"/>
          <w:szCs w:val="24"/>
        </w:rPr>
        <w:t>)</w:t>
      </w:r>
      <w:r>
        <w:rPr>
          <w:rFonts w:eastAsia="新宋体" w:hint="eastAsia"/>
          <w:color w:val="000000"/>
          <w:kern w:val="0"/>
          <w:sz w:val="24"/>
          <w:szCs w:val="24"/>
        </w:rPr>
        <w:t>。参数</w:t>
      </w:r>
      <w:r>
        <w:rPr>
          <w:rFonts w:eastAsia="新宋体" w:hint="eastAsia"/>
          <w:color w:val="000000"/>
          <w:kern w:val="0"/>
          <w:sz w:val="24"/>
          <w:szCs w:val="24"/>
        </w:rPr>
        <w:t>s</w:t>
      </w:r>
      <w:r>
        <w:rPr>
          <w:rFonts w:eastAsia="新宋体" w:hint="eastAsia"/>
          <w:color w:val="000000"/>
          <w:kern w:val="0"/>
          <w:sz w:val="24"/>
          <w:szCs w:val="24"/>
        </w:rPr>
        <w:t>为</w:t>
      </w:r>
      <w:r>
        <w:rPr>
          <w:rFonts w:eastAsia="新宋体" w:hint="eastAsia"/>
          <w:color w:val="000000"/>
          <w:kern w:val="0"/>
          <w:sz w:val="24"/>
          <w:szCs w:val="24"/>
        </w:rPr>
        <w:t>STACK</w:t>
      </w:r>
      <w:r>
        <w:rPr>
          <w:rFonts w:eastAsia="新宋体" w:hint="eastAsia"/>
          <w:color w:val="000000"/>
          <w:kern w:val="0"/>
          <w:sz w:val="24"/>
          <w:szCs w:val="24"/>
        </w:rPr>
        <w:t>类，输入一个</w:t>
      </w:r>
      <w:r>
        <w:rPr>
          <w:rFonts w:eastAsia="新宋体" w:hint="eastAsia"/>
          <w:color w:val="000000"/>
          <w:kern w:val="0"/>
          <w:sz w:val="24"/>
          <w:szCs w:val="24"/>
        </w:rPr>
        <w:t>STACK</w:t>
      </w:r>
      <w:r>
        <w:rPr>
          <w:rFonts w:eastAsia="新宋体" w:hint="eastAsia"/>
          <w:color w:val="000000"/>
          <w:kern w:val="0"/>
          <w:sz w:val="24"/>
          <w:szCs w:val="24"/>
        </w:rPr>
        <w:t>类初始化基类和成员对象</w:t>
      </w:r>
      <w:r>
        <w:rPr>
          <w:rFonts w:eastAsia="新宋体" w:hint="eastAsia"/>
          <w:color w:val="000000"/>
          <w:kern w:val="0"/>
          <w:sz w:val="24"/>
          <w:szCs w:val="24"/>
        </w:rPr>
        <w:t>q</w:t>
      </w:r>
      <w:r>
        <w:rPr>
          <w:rFonts w:eastAsia="新宋体" w:hint="eastAsia"/>
          <w:color w:val="000000"/>
          <w:kern w:val="0"/>
          <w:sz w:val="24"/>
          <w:szCs w:val="24"/>
        </w:rPr>
        <w:t>，创建两个大小与</w:t>
      </w:r>
      <w:r>
        <w:rPr>
          <w:rFonts w:eastAsia="新宋体" w:hint="eastAsia"/>
          <w:color w:val="000000"/>
          <w:kern w:val="0"/>
          <w:sz w:val="24"/>
          <w:szCs w:val="24"/>
        </w:rPr>
        <w:t>s</w:t>
      </w:r>
      <w:r>
        <w:rPr>
          <w:rFonts w:eastAsia="新宋体" w:hint="eastAsia"/>
          <w:color w:val="000000"/>
          <w:kern w:val="0"/>
          <w:sz w:val="24"/>
          <w:szCs w:val="24"/>
        </w:rPr>
        <w:t>相同的循环队列。</w:t>
      </w:r>
    </w:p>
    <w:p w14:paraId="1195B8DB" w14:textId="10DC2EC2" w:rsidR="0071666D" w:rsidRPr="0082468A" w:rsidRDefault="0071666D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eastAsia="新宋体" w:hint="eastAsia"/>
          <w:color w:val="000000"/>
          <w:kern w:val="0"/>
          <w:sz w:val="24"/>
          <w:szCs w:val="24"/>
        </w:rPr>
        <w:t>移动构造函数：</w:t>
      </w:r>
      <w:r w:rsidR="00FD7983" w:rsidRPr="00F52EAE">
        <w:rPr>
          <w:rFonts w:eastAsia="新宋体"/>
          <w:color w:val="000000"/>
          <w:kern w:val="0"/>
          <w:sz w:val="24"/>
          <w:szCs w:val="24"/>
        </w:rPr>
        <w:t>STACK(</w:t>
      </w:r>
      <w:r w:rsidR="00FD7983" w:rsidRPr="00F52EAE">
        <w:rPr>
          <w:rFonts w:eastAsia="新宋体"/>
          <w:color w:val="2B91AF"/>
          <w:kern w:val="0"/>
          <w:sz w:val="24"/>
          <w:szCs w:val="24"/>
        </w:rPr>
        <w:t>STACK</w:t>
      </w:r>
      <w:r w:rsidR="00FD7983" w:rsidRPr="00F52EAE">
        <w:rPr>
          <w:rFonts w:eastAsia="新宋体"/>
          <w:color w:val="000000"/>
          <w:kern w:val="0"/>
          <w:sz w:val="24"/>
          <w:szCs w:val="24"/>
        </w:rPr>
        <w:t xml:space="preserve">&amp;&amp; </w:t>
      </w:r>
      <w:r w:rsidR="00FD7983" w:rsidRPr="00F52EAE">
        <w:rPr>
          <w:rFonts w:eastAsia="新宋体"/>
          <w:color w:val="808080"/>
          <w:kern w:val="0"/>
          <w:sz w:val="24"/>
          <w:szCs w:val="24"/>
        </w:rPr>
        <w:t>s</w:t>
      </w:r>
      <w:r w:rsidR="00FD7983" w:rsidRPr="00F52EAE">
        <w:rPr>
          <w:rFonts w:eastAsia="新宋体"/>
          <w:color w:val="000000"/>
          <w:kern w:val="0"/>
          <w:sz w:val="24"/>
          <w:szCs w:val="24"/>
        </w:rPr>
        <w:t>)</w:t>
      </w:r>
      <w:r w:rsidR="00FD7983" w:rsidRPr="00F52EAE">
        <w:rPr>
          <w:rFonts w:eastAsia="新宋体"/>
          <w:color w:val="0000FF"/>
          <w:kern w:val="0"/>
          <w:sz w:val="24"/>
          <w:szCs w:val="24"/>
        </w:rPr>
        <w:t>noexcept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。参数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s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为右值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STACK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类，输入一个右值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STACK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类初始化基类和成员对象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q</w:t>
      </w:r>
      <w:r w:rsidR="00FD7983">
        <w:rPr>
          <w:rFonts w:eastAsia="新宋体" w:hint="eastAsia"/>
          <w:color w:val="000000" w:themeColor="text1"/>
          <w:kern w:val="0"/>
          <w:sz w:val="24"/>
          <w:szCs w:val="24"/>
        </w:rPr>
        <w:t>，将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基类和成员对象的队列的地址赋为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s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的基类和成员对象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q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的队列，再释放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s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的基类和成员对象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q</w:t>
      </w:r>
      <w:r w:rsidR="0082468A">
        <w:rPr>
          <w:rFonts w:eastAsia="新宋体" w:hint="eastAsia"/>
          <w:color w:val="000000" w:themeColor="text1"/>
          <w:kern w:val="0"/>
          <w:sz w:val="24"/>
          <w:szCs w:val="24"/>
        </w:rPr>
        <w:t>的队列。</w:t>
      </w:r>
    </w:p>
    <w:p w14:paraId="69FA7E6C" w14:textId="1476E1F5" w:rsidR="0082468A" w:rsidRPr="002466EA" w:rsidRDefault="00E6254E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求容量：</w:t>
      </w:r>
      <w:r w:rsidRPr="00F52EAE">
        <w:rPr>
          <w:rFonts w:eastAsia="新宋体"/>
          <w:color w:val="0000FF"/>
          <w:kern w:val="0"/>
          <w:sz w:val="24"/>
          <w:szCs w:val="24"/>
        </w:rPr>
        <w:t>int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  size()</w:t>
      </w:r>
      <w:r w:rsidRPr="00F52EAE">
        <w:rPr>
          <w:rFonts w:eastAsia="新宋体"/>
          <w:color w:val="0000FF"/>
          <w:kern w:val="0"/>
          <w:sz w:val="24"/>
          <w:szCs w:val="24"/>
        </w:rPr>
        <w:t>const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F52EAE">
        <w:rPr>
          <w:rFonts w:eastAsia="新宋体"/>
          <w:color w:val="0000FF"/>
          <w:kern w:val="0"/>
          <w:sz w:val="24"/>
          <w:szCs w:val="24"/>
        </w:rPr>
        <w:t>noexcept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。</w:t>
      </w:r>
      <w:r w:rsidR="00BA5CBA">
        <w:rPr>
          <w:rFonts w:eastAsia="新宋体" w:hint="eastAsia"/>
          <w:color w:val="000000" w:themeColor="text1"/>
          <w:kern w:val="0"/>
          <w:sz w:val="24"/>
          <w:szCs w:val="24"/>
        </w:rPr>
        <w:t>无参，返回值为</w:t>
      </w:r>
      <w:r w:rsidR="00BA5CBA">
        <w:rPr>
          <w:rFonts w:eastAsia="新宋体" w:hint="eastAsia"/>
          <w:color w:val="000000" w:themeColor="text1"/>
          <w:kern w:val="0"/>
          <w:sz w:val="24"/>
          <w:szCs w:val="24"/>
        </w:rPr>
        <w:t>int</w:t>
      </w:r>
      <w:r w:rsidR="00BA5CBA">
        <w:rPr>
          <w:rFonts w:eastAsia="新宋体" w:hint="eastAsia"/>
          <w:color w:val="000000" w:themeColor="text1"/>
          <w:kern w:val="0"/>
          <w:sz w:val="24"/>
          <w:szCs w:val="24"/>
        </w:rPr>
        <w:t>型。</w:t>
      </w:r>
      <w:r w:rsidR="002466EA">
        <w:rPr>
          <w:rFonts w:eastAsia="新宋体" w:hint="eastAsia"/>
          <w:color w:val="000000" w:themeColor="text1"/>
          <w:kern w:val="0"/>
          <w:sz w:val="24"/>
          <w:szCs w:val="24"/>
        </w:rPr>
        <w:t>返回</w:t>
      </w:r>
      <w:r w:rsidR="002466EA">
        <w:rPr>
          <w:rFonts w:eastAsia="新宋体" w:hint="eastAsia"/>
          <w:color w:val="000000" w:themeColor="text1"/>
          <w:kern w:val="0"/>
          <w:sz w:val="24"/>
          <w:szCs w:val="24"/>
        </w:rPr>
        <w:t>2</w:t>
      </w:r>
      <w:r w:rsidR="002466EA">
        <w:rPr>
          <w:rFonts w:eastAsia="新宋体"/>
          <w:color w:val="000000" w:themeColor="text1"/>
          <w:kern w:val="0"/>
          <w:sz w:val="24"/>
          <w:szCs w:val="24"/>
        </w:rPr>
        <w:t>*</w:t>
      </w:r>
      <w:r w:rsidR="002466EA">
        <w:rPr>
          <w:rFonts w:eastAsia="新宋体" w:hint="eastAsia"/>
          <w:color w:val="000000" w:themeColor="text1"/>
          <w:kern w:val="0"/>
          <w:sz w:val="24"/>
          <w:szCs w:val="24"/>
        </w:rPr>
        <w:t>q</w:t>
      </w:r>
      <w:r w:rsidR="002466EA">
        <w:rPr>
          <w:rFonts w:eastAsia="新宋体"/>
          <w:color w:val="000000" w:themeColor="text1"/>
          <w:kern w:val="0"/>
          <w:sz w:val="24"/>
          <w:szCs w:val="24"/>
        </w:rPr>
        <w:t>.size()</w:t>
      </w:r>
      <w:r w:rsidR="002466EA">
        <w:rPr>
          <w:rFonts w:eastAsia="新宋体" w:hint="eastAsia"/>
          <w:color w:val="000000" w:themeColor="text1"/>
          <w:kern w:val="0"/>
          <w:sz w:val="24"/>
          <w:szCs w:val="24"/>
        </w:rPr>
        <w:t>。</w:t>
      </w:r>
    </w:p>
    <w:p w14:paraId="2FC71E91" w14:textId="33AB7AB1" w:rsidR="002466EA" w:rsidRPr="006A2C5C" w:rsidRDefault="00F950E5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求实际元素数量：</w:t>
      </w:r>
      <w:r w:rsidRPr="00F52EAE">
        <w:rPr>
          <w:rFonts w:eastAsia="新宋体"/>
          <w:color w:val="0000FF"/>
          <w:kern w:val="0"/>
          <w:sz w:val="24"/>
          <w:szCs w:val="24"/>
        </w:rPr>
        <w:t>operator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F52EAE">
        <w:rPr>
          <w:rFonts w:eastAsia="新宋体"/>
          <w:color w:val="0000FF"/>
          <w:kern w:val="0"/>
          <w:sz w:val="24"/>
          <w:szCs w:val="24"/>
        </w:rPr>
        <w:t>int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() </w:t>
      </w:r>
      <w:r w:rsidRPr="00F52EAE">
        <w:rPr>
          <w:rFonts w:eastAsia="新宋体"/>
          <w:color w:val="0000FF"/>
          <w:kern w:val="0"/>
          <w:sz w:val="24"/>
          <w:szCs w:val="24"/>
        </w:rPr>
        <w:t>const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F52EAE">
        <w:rPr>
          <w:rFonts w:eastAsia="新宋体"/>
          <w:color w:val="0000FF"/>
          <w:kern w:val="0"/>
          <w:sz w:val="24"/>
          <w:szCs w:val="24"/>
        </w:rPr>
        <w:t>noexcept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。</w:t>
      </w:r>
      <w:r w:rsidR="006A2C5C">
        <w:rPr>
          <w:rFonts w:eastAsia="新宋体" w:hint="eastAsia"/>
          <w:color w:val="000000" w:themeColor="text1"/>
          <w:kern w:val="0"/>
          <w:sz w:val="24"/>
          <w:szCs w:val="24"/>
        </w:rPr>
        <w:t>返回基类和成员对象</w:t>
      </w:r>
      <w:r w:rsidR="006A2C5C">
        <w:rPr>
          <w:rFonts w:eastAsia="新宋体" w:hint="eastAsia"/>
          <w:color w:val="000000" w:themeColor="text1"/>
          <w:kern w:val="0"/>
          <w:sz w:val="24"/>
          <w:szCs w:val="24"/>
        </w:rPr>
        <w:t>q</w:t>
      </w:r>
      <w:r w:rsidR="006A2C5C">
        <w:rPr>
          <w:rFonts w:eastAsia="新宋体" w:hint="eastAsia"/>
          <w:color w:val="000000" w:themeColor="text1"/>
          <w:kern w:val="0"/>
          <w:sz w:val="24"/>
          <w:szCs w:val="24"/>
        </w:rPr>
        <w:t>的实际个数的和。</w:t>
      </w:r>
    </w:p>
    <w:p w14:paraId="548EB31D" w14:textId="38ABF0A2" w:rsidR="006A2C5C" w:rsidRPr="001537E6" w:rsidRDefault="001A4AB4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入栈：</w:t>
      </w:r>
      <w:r w:rsidRPr="00F52EAE">
        <w:rPr>
          <w:rFonts w:eastAsia="新宋体"/>
          <w:color w:val="2B91AF"/>
          <w:kern w:val="0"/>
          <w:sz w:val="24"/>
          <w:szCs w:val="24"/>
        </w:rPr>
        <w:t>STACK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&amp; </w:t>
      </w:r>
      <w:r w:rsidRPr="00F52EAE">
        <w:rPr>
          <w:rFonts w:eastAsia="新宋体"/>
          <w:color w:val="008080"/>
          <w:kern w:val="0"/>
          <w:sz w:val="24"/>
          <w:szCs w:val="24"/>
        </w:rPr>
        <w:t>operator&lt;&lt;</w:t>
      </w:r>
      <w:r w:rsidRPr="00F52EAE">
        <w:rPr>
          <w:rFonts w:eastAsia="新宋体"/>
          <w:color w:val="000000"/>
          <w:kern w:val="0"/>
          <w:sz w:val="24"/>
          <w:szCs w:val="24"/>
        </w:rPr>
        <w:t>(</w:t>
      </w:r>
      <w:r w:rsidRPr="00F52EAE">
        <w:rPr>
          <w:rFonts w:eastAsia="新宋体"/>
          <w:color w:val="0000FF"/>
          <w:kern w:val="0"/>
          <w:sz w:val="24"/>
          <w:szCs w:val="24"/>
        </w:rPr>
        <w:t>int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F52EAE">
        <w:rPr>
          <w:rFonts w:eastAsia="新宋体"/>
          <w:color w:val="808080"/>
          <w:kern w:val="0"/>
          <w:sz w:val="24"/>
          <w:szCs w:val="24"/>
        </w:rPr>
        <w:t>e</w:t>
      </w:r>
      <w:r w:rsidRPr="00F52EAE">
        <w:rPr>
          <w:rFonts w:eastAsia="新宋体"/>
          <w:color w:val="000000"/>
          <w:kern w:val="0"/>
          <w:sz w:val="24"/>
          <w:szCs w:val="24"/>
        </w:rPr>
        <w:t>)</w:t>
      </w:r>
      <w:r>
        <w:rPr>
          <w:rFonts w:eastAsia="新宋体" w:hint="eastAsia"/>
          <w:color w:val="000000"/>
          <w:kern w:val="0"/>
          <w:sz w:val="24"/>
          <w:szCs w:val="24"/>
        </w:rPr>
        <w:t>。参数</w:t>
      </w:r>
      <w:r>
        <w:rPr>
          <w:rFonts w:eastAsia="新宋体" w:hint="eastAsia"/>
          <w:color w:val="000000"/>
          <w:kern w:val="0"/>
          <w:sz w:val="24"/>
          <w:szCs w:val="24"/>
        </w:rPr>
        <w:t>e</w:t>
      </w:r>
      <w:r>
        <w:rPr>
          <w:rFonts w:eastAsia="新宋体" w:hint="eastAsia"/>
          <w:color w:val="000000"/>
          <w:kern w:val="0"/>
          <w:sz w:val="24"/>
          <w:szCs w:val="24"/>
        </w:rPr>
        <w:t>为</w:t>
      </w:r>
      <w:r>
        <w:rPr>
          <w:rFonts w:eastAsia="新宋体" w:hint="eastAsia"/>
          <w:color w:val="000000"/>
          <w:kern w:val="0"/>
          <w:sz w:val="24"/>
          <w:szCs w:val="24"/>
        </w:rPr>
        <w:t>int</w:t>
      </w:r>
      <w:r>
        <w:rPr>
          <w:rFonts w:eastAsia="新宋体" w:hint="eastAsia"/>
          <w:color w:val="000000"/>
          <w:kern w:val="0"/>
          <w:sz w:val="24"/>
          <w:szCs w:val="24"/>
        </w:rPr>
        <w:t>型，返回</w:t>
      </w:r>
      <w:r w:rsidR="003B2139">
        <w:rPr>
          <w:rFonts w:eastAsia="新宋体" w:hint="eastAsia"/>
          <w:color w:val="000000"/>
          <w:kern w:val="0"/>
          <w:sz w:val="24"/>
          <w:szCs w:val="24"/>
        </w:rPr>
        <w:t>值为</w:t>
      </w:r>
      <w:r>
        <w:rPr>
          <w:rFonts w:eastAsia="新宋体" w:hint="eastAsia"/>
          <w:color w:val="000000"/>
          <w:kern w:val="0"/>
          <w:sz w:val="24"/>
          <w:szCs w:val="24"/>
        </w:rPr>
        <w:t>STACK</w:t>
      </w:r>
      <w:r>
        <w:rPr>
          <w:rFonts w:eastAsia="新宋体" w:hint="eastAsia"/>
          <w:color w:val="000000"/>
          <w:kern w:val="0"/>
          <w:sz w:val="24"/>
          <w:szCs w:val="24"/>
        </w:rPr>
        <w:t>类的引用。</w:t>
      </w:r>
      <w:r w:rsidR="004953F2">
        <w:rPr>
          <w:rFonts w:eastAsia="新宋体" w:hint="eastAsia"/>
          <w:color w:val="000000"/>
          <w:kern w:val="0"/>
          <w:sz w:val="24"/>
          <w:szCs w:val="24"/>
        </w:rPr>
        <w:t>流程图如图</w:t>
      </w:r>
      <w:r w:rsidR="004953F2">
        <w:rPr>
          <w:rFonts w:eastAsia="新宋体" w:hint="eastAsia"/>
          <w:color w:val="000000"/>
          <w:kern w:val="0"/>
          <w:sz w:val="24"/>
          <w:szCs w:val="24"/>
        </w:rPr>
        <w:t>3</w:t>
      </w:r>
      <w:r w:rsidR="004953F2">
        <w:rPr>
          <w:rFonts w:eastAsia="新宋体"/>
          <w:color w:val="000000"/>
          <w:kern w:val="0"/>
          <w:sz w:val="24"/>
          <w:szCs w:val="24"/>
        </w:rPr>
        <w:t>-2</w:t>
      </w:r>
      <w:r w:rsidR="004953F2">
        <w:rPr>
          <w:rFonts w:eastAsia="新宋体" w:hint="eastAsia"/>
          <w:color w:val="000000"/>
          <w:kern w:val="0"/>
          <w:sz w:val="24"/>
          <w:szCs w:val="24"/>
        </w:rPr>
        <w:t>所示。</w:t>
      </w:r>
    </w:p>
    <w:p w14:paraId="373B3E42" w14:textId="0E41297B" w:rsidR="001537E6" w:rsidRDefault="005E26CF" w:rsidP="000917DA">
      <w:pPr>
        <w:spacing w:line="300" w:lineRule="auto"/>
        <w:ind w:left="1200"/>
        <w:jc w:val="center"/>
        <w:textAlignment w:val="baseline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74E11C70" wp14:editId="35A86C05">
            <wp:extent cx="2259874" cy="4592648"/>
            <wp:effectExtent l="0" t="0" r="1270" b="508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10-23 19.12.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579" cy="46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2EBE" w14:textId="71374ACE" w:rsidR="000917DA" w:rsidRPr="004953F2" w:rsidRDefault="000917DA" w:rsidP="000917DA">
      <w:pPr>
        <w:spacing w:line="300" w:lineRule="auto"/>
        <w:ind w:left="1200"/>
        <w:jc w:val="center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图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-2</w:t>
      </w:r>
      <w:r>
        <w:rPr>
          <w:rFonts w:hint="eastAsia"/>
          <w:color w:val="000000"/>
          <w:sz w:val="24"/>
        </w:rPr>
        <w:t>入栈流程图</w:t>
      </w:r>
    </w:p>
    <w:p w14:paraId="19249F1F" w14:textId="119AF824" w:rsidR="004953F2" w:rsidRPr="00CC3B0D" w:rsidRDefault="004953F2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eastAsia="新宋体" w:hint="eastAsia"/>
          <w:color w:val="000000"/>
          <w:kern w:val="0"/>
          <w:sz w:val="24"/>
          <w:szCs w:val="24"/>
        </w:rPr>
        <w:t>出栈：</w:t>
      </w:r>
      <w:r w:rsidR="00C66AEF" w:rsidRPr="00F52EAE">
        <w:rPr>
          <w:rFonts w:eastAsia="新宋体"/>
          <w:color w:val="2B91AF"/>
          <w:kern w:val="0"/>
          <w:sz w:val="24"/>
          <w:szCs w:val="24"/>
        </w:rPr>
        <w:t>STACK</w:t>
      </w:r>
      <w:r w:rsidR="00C66AEF" w:rsidRPr="00F52EAE">
        <w:rPr>
          <w:rFonts w:eastAsia="新宋体"/>
          <w:color w:val="000000"/>
          <w:kern w:val="0"/>
          <w:sz w:val="24"/>
          <w:szCs w:val="24"/>
        </w:rPr>
        <w:t xml:space="preserve">&amp; </w:t>
      </w:r>
      <w:r w:rsidR="00C66AEF" w:rsidRPr="00F52EAE">
        <w:rPr>
          <w:rFonts w:eastAsia="新宋体"/>
          <w:color w:val="008080"/>
          <w:kern w:val="0"/>
          <w:sz w:val="24"/>
          <w:szCs w:val="24"/>
        </w:rPr>
        <w:t>operator&gt;&gt;</w:t>
      </w:r>
      <w:r w:rsidR="00C66AEF" w:rsidRPr="00F52EAE">
        <w:rPr>
          <w:rFonts w:eastAsia="新宋体"/>
          <w:color w:val="000000"/>
          <w:kern w:val="0"/>
          <w:sz w:val="24"/>
          <w:szCs w:val="24"/>
        </w:rPr>
        <w:t>(</w:t>
      </w:r>
      <w:r w:rsidR="00C66AEF" w:rsidRPr="00F52EAE">
        <w:rPr>
          <w:rFonts w:eastAsia="新宋体"/>
          <w:color w:val="0000FF"/>
          <w:kern w:val="0"/>
          <w:sz w:val="24"/>
          <w:szCs w:val="24"/>
        </w:rPr>
        <w:t>int</w:t>
      </w:r>
      <w:r w:rsidR="00C66AEF" w:rsidRPr="00F52EAE">
        <w:rPr>
          <w:rFonts w:eastAsia="新宋体"/>
          <w:color w:val="000000"/>
          <w:kern w:val="0"/>
          <w:sz w:val="24"/>
          <w:szCs w:val="24"/>
        </w:rPr>
        <w:t xml:space="preserve">&amp; </w:t>
      </w:r>
      <w:r w:rsidR="00C66AEF" w:rsidRPr="00F52EAE">
        <w:rPr>
          <w:rFonts w:eastAsia="新宋体"/>
          <w:color w:val="808080"/>
          <w:kern w:val="0"/>
          <w:sz w:val="24"/>
          <w:szCs w:val="24"/>
        </w:rPr>
        <w:t>e</w:t>
      </w:r>
      <w:r w:rsidR="00C66AEF" w:rsidRPr="00F52EAE">
        <w:rPr>
          <w:rFonts w:eastAsia="新宋体"/>
          <w:color w:val="000000"/>
          <w:kern w:val="0"/>
          <w:sz w:val="24"/>
          <w:szCs w:val="24"/>
        </w:rPr>
        <w:t>)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。参数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e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为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int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型引用，返回值为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STACK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类的引用。流程图如图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3</w:t>
      </w:r>
      <w:r w:rsidR="00C66AEF">
        <w:rPr>
          <w:rFonts w:eastAsia="新宋体"/>
          <w:color w:val="000000"/>
          <w:kern w:val="0"/>
          <w:sz w:val="24"/>
          <w:szCs w:val="24"/>
        </w:rPr>
        <w:t>-3</w:t>
      </w:r>
      <w:r w:rsidR="00C66AEF">
        <w:rPr>
          <w:rFonts w:eastAsia="新宋体" w:hint="eastAsia"/>
          <w:color w:val="000000"/>
          <w:kern w:val="0"/>
          <w:sz w:val="24"/>
          <w:szCs w:val="24"/>
        </w:rPr>
        <w:t>所示。</w:t>
      </w:r>
    </w:p>
    <w:p w14:paraId="012E2ED6" w14:textId="53E9B95A" w:rsidR="00CC3B0D" w:rsidRPr="000534F8" w:rsidRDefault="00CC3B0D" w:rsidP="00CC3B0D">
      <w:pPr>
        <w:spacing w:line="300" w:lineRule="auto"/>
        <w:ind w:left="480"/>
        <w:jc w:val="center"/>
        <w:textAlignment w:val="baseline"/>
        <w:rPr>
          <w:color w:val="000000"/>
          <w:sz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0" distR="0" wp14:anchorId="48788E62" wp14:editId="54DA7E5E">
            <wp:extent cx="2174966" cy="5278743"/>
            <wp:effectExtent l="0" t="0" r="0" b="5080"/>
            <wp:docPr id="12" name="图片 1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20-10-23 19.15.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193" cy="53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A380" w14:textId="0417E536" w:rsidR="000534F8" w:rsidRPr="00C66AEF" w:rsidRDefault="00CC3B0D" w:rsidP="00CC3B0D">
      <w:pPr>
        <w:spacing w:line="300" w:lineRule="auto"/>
        <w:ind w:left="1200"/>
        <w:jc w:val="center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图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-3</w:t>
      </w:r>
      <w:r>
        <w:rPr>
          <w:rFonts w:hint="eastAsia"/>
          <w:color w:val="000000"/>
          <w:sz w:val="24"/>
        </w:rPr>
        <w:t>出栈流程图</w:t>
      </w:r>
    </w:p>
    <w:p w14:paraId="2D06D100" w14:textId="1867CD42" w:rsidR="00C66AEF" w:rsidRPr="00741B2F" w:rsidRDefault="00C20E75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深拷贝复制：</w:t>
      </w:r>
      <w:r w:rsidRPr="00F52EAE">
        <w:rPr>
          <w:rFonts w:eastAsia="新宋体"/>
          <w:color w:val="2B91AF"/>
          <w:kern w:val="0"/>
          <w:sz w:val="24"/>
          <w:szCs w:val="24"/>
        </w:rPr>
        <w:t>STACK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&amp; </w:t>
      </w:r>
      <w:r w:rsidRPr="00F52EAE">
        <w:rPr>
          <w:rFonts w:eastAsia="新宋体"/>
          <w:color w:val="008080"/>
          <w:kern w:val="0"/>
          <w:sz w:val="24"/>
          <w:szCs w:val="24"/>
        </w:rPr>
        <w:t>operator=</w:t>
      </w:r>
      <w:r w:rsidRPr="00F52EAE">
        <w:rPr>
          <w:rFonts w:eastAsia="新宋体"/>
          <w:color w:val="000000"/>
          <w:kern w:val="0"/>
          <w:sz w:val="24"/>
          <w:szCs w:val="24"/>
        </w:rPr>
        <w:t>(</w:t>
      </w:r>
      <w:r w:rsidRPr="00F52EAE">
        <w:rPr>
          <w:rFonts w:eastAsia="新宋体"/>
          <w:color w:val="0000FF"/>
          <w:kern w:val="0"/>
          <w:sz w:val="24"/>
          <w:szCs w:val="24"/>
        </w:rPr>
        <w:t>const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F52EAE">
        <w:rPr>
          <w:rFonts w:eastAsia="新宋体"/>
          <w:color w:val="2B91AF"/>
          <w:kern w:val="0"/>
          <w:sz w:val="24"/>
          <w:szCs w:val="24"/>
        </w:rPr>
        <w:t>STACK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&amp; </w:t>
      </w:r>
      <w:r w:rsidRPr="00F52EAE">
        <w:rPr>
          <w:rFonts w:eastAsia="新宋体"/>
          <w:color w:val="808080"/>
          <w:kern w:val="0"/>
          <w:sz w:val="24"/>
          <w:szCs w:val="24"/>
        </w:rPr>
        <w:t>s</w:t>
      </w:r>
      <w:r w:rsidRPr="00F52EAE">
        <w:rPr>
          <w:rFonts w:eastAsia="新宋体"/>
          <w:color w:val="000000"/>
          <w:kern w:val="0"/>
          <w:sz w:val="24"/>
          <w:szCs w:val="24"/>
        </w:rPr>
        <w:t>)</w:t>
      </w:r>
      <w:r>
        <w:rPr>
          <w:rFonts w:eastAsia="新宋体" w:hint="eastAsia"/>
          <w:color w:val="000000"/>
          <w:kern w:val="0"/>
          <w:sz w:val="24"/>
          <w:szCs w:val="24"/>
        </w:rPr>
        <w:t>。参数</w:t>
      </w:r>
      <w:r>
        <w:rPr>
          <w:rFonts w:eastAsia="新宋体" w:hint="eastAsia"/>
          <w:color w:val="000000"/>
          <w:kern w:val="0"/>
          <w:sz w:val="24"/>
          <w:szCs w:val="24"/>
        </w:rPr>
        <w:t>s</w:t>
      </w:r>
      <w:r>
        <w:rPr>
          <w:rFonts w:eastAsia="新宋体" w:hint="eastAsia"/>
          <w:color w:val="000000"/>
          <w:kern w:val="0"/>
          <w:sz w:val="24"/>
          <w:szCs w:val="24"/>
        </w:rPr>
        <w:t>为</w:t>
      </w:r>
      <w:r>
        <w:rPr>
          <w:rFonts w:eastAsia="新宋体" w:hint="eastAsia"/>
          <w:color w:val="000000"/>
          <w:kern w:val="0"/>
          <w:sz w:val="24"/>
          <w:szCs w:val="24"/>
        </w:rPr>
        <w:t>STACK</w:t>
      </w:r>
      <w:r>
        <w:rPr>
          <w:rFonts w:eastAsia="新宋体" w:hint="eastAsia"/>
          <w:color w:val="000000"/>
          <w:kern w:val="0"/>
          <w:sz w:val="24"/>
          <w:szCs w:val="24"/>
        </w:rPr>
        <w:t>类引用</w:t>
      </w:r>
      <w:r w:rsidR="00824A9F">
        <w:rPr>
          <w:rFonts w:eastAsia="新宋体" w:hint="eastAsia"/>
          <w:color w:val="000000"/>
          <w:kern w:val="0"/>
          <w:sz w:val="24"/>
          <w:szCs w:val="24"/>
        </w:rPr>
        <w:t>，返回值为</w:t>
      </w:r>
      <w:r w:rsidR="00824A9F">
        <w:rPr>
          <w:rFonts w:eastAsia="新宋体" w:hint="eastAsia"/>
          <w:color w:val="000000"/>
          <w:kern w:val="0"/>
          <w:sz w:val="24"/>
          <w:szCs w:val="24"/>
        </w:rPr>
        <w:t>STACK</w:t>
      </w:r>
      <w:r w:rsidR="00824A9F">
        <w:rPr>
          <w:rFonts w:eastAsia="新宋体" w:hint="eastAsia"/>
          <w:color w:val="000000"/>
          <w:kern w:val="0"/>
          <w:sz w:val="24"/>
          <w:szCs w:val="24"/>
        </w:rPr>
        <w:t>类的引用。</w:t>
      </w:r>
      <w:r w:rsidR="00C75B6E">
        <w:rPr>
          <w:rFonts w:eastAsia="新宋体" w:hint="eastAsia"/>
          <w:color w:val="000000"/>
          <w:kern w:val="0"/>
          <w:sz w:val="24"/>
          <w:szCs w:val="24"/>
        </w:rPr>
        <w:t>利用父类</w:t>
      </w:r>
      <w:r w:rsidR="00741B2F">
        <w:rPr>
          <w:rFonts w:eastAsia="新宋体" w:hint="eastAsia"/>
          <w:color w:val="000000"/>
          <w:kern w:val="0"/>
          <w:sz w:val="24"/>
          <w:szCs w:val="24"/>
        </w:rPr>
        <w:t>QUEUE</w:t>
      </w:r>
      <w:r w:rsidR="00C75B6E">
        <w:rPr>
          <w:rFonts w:eastAsia="新宋体" w:hint="eastAsia"/>
          <w:color w:val="000000"/>
          <w:kern w:val="0"/>
          <w:sz w:val="24"/>
          <w:szCs w:val="24"/>
        </w:rPr>
        <w:t>的深拷贝复制函数，</w:t>
      </w:r>
      <w:r w:rsidR="00741B2F">
        <w:rPr>
          <w:rFonts w:eastAsia="新宋体" w:hint="eastAsia"/>
          <w:color w:val="000000"/>
          <w:kern w:val="0"/>
          <w:sz w:val="24"/>
          <w:szCs w:val="24"/>
        </w:rPr>
        <w:t>为子类</w:t>
      </w:r>
      <w:r w:rsidR="00741B2F">
        <w:rPr>
          <w:rFonts w:eastAsia="新宋体" w:hint="eastAsia"/>
          <w:color w:val="000000"/>
          <w:kern w:val="0"/>
          <w:sz w:val="24"/>
          <w:szCs w:val="24"/>
        </w:rPr>
        <w:t>STACK</w:t>
      </w:r>
      <w:r w:rsidR="00741B2F">
        <w:rPr>
          <w:rFonts w:eastAsia="新宋体" w:hint="eastAsia"/>
          <w:color w:val="000000"/>
          <w:kern w:val="0"/>
          <w:sz w:val="24"/>
          <w:szCs w:val="24"/>
        </w:rPr>
        <w:t>深拷贝复制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，返回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*this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。</w:t>
      </w:r>
    </w:p>
    <w:p w14:paraId="5F71F268" w14:textId="429F122B" w:rsidR="00741B2F" w:rsidRPr="009C5A39" w:rsidRDefault="00741B2F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eastAsia="新宋体" w:hint="eastAsia"/>
          <w:color w:val="000000"/>
          <w:kern w:val="0"/>
          <w:sz w:val="24"/>
          <w:szCs w:val="24"/>
        </w:rPr>
        <w:t>移动拷贝：</w:t>
      </w:r>
      <w:r w:rsidR="00506D21" w:rsidRPr="00F52EAE">
        <w:rPr>
          <w:rFonts w:eastAsia="新宋体"/>
          <w:color w:val="2B91AF"/>
          <w:kern w:val="0"/>
          <w:sz w:val="24"/>
          <w:szCs w:val="24"/>
        </w:rPr>
        <w:t>STACK</w:t>
      </w:r>
      <w:r w:rsidR="00506D21" w:rsidRPr="00F52EAE">
        <w:rPr>
          <w:rFonts w:eastAsia="新宋体"/>
          <w:color w:val="000000"/>
          <w:kern w:val="0"/>
          <w:sz w:val="24"/>
          <w:szCs w:val="24"/>
        </w:rPr>
        <w:t xml:space="preserve">&amp; </w:t>
      </w:r>
      <w:r w:rsidR="00506D21" w:rsidRPr="00F52EAE">
        <w:rPr>
          <w:rFonts w:eastAsia="新宋体"/>
          <w:color w:val="008080"/>
          <w:kern w:val="0"/>
          <w:sz w:val="24"/>
          <w:szCs w:val="24"/>
        </w:rPr>
        <w:t>operator=</w:t>
      </w:r>
      <w:r w:rsidR="00506D21" w:rsidRPr="00F52EAE">
        <w:rPr>
          <w:rFonts w:eastAsia="新宋体"/>
          <w:color w:val="000000"/>
          <w:kern w:val="0"/>
          <w:sz w:val="24"/>
          <w:szCs w:val="24"/>
        </w:rPr>
        <w:t>(</w:t>
      </w:r>
      <w:r w:rsidR="00506D21" w:rsidRPr="00F52EAE">
        <w:rPr>
          <w:rFonts w:eastAsia="新宋体"/>
          <w:color w:val="2B91AF"/>
          <w:kern w:val="0"/>
          <w:sz w:val="24"/>
          <w:szCs w:val="24"/>
        </w:rPr>
        <w:t>STACK</w:t>
      </w:r>
      <w:r w:rsidR="00506D21" w:rsidRPr="00F52EAE">
        <w:rPr>
          <w:rFonts w:eastAsia="新宋体"/>
          <w:color w:val="000000"/>
          <w:kern w:val="0"/>
          <w:sz w:val="24"/>
          <w:szCs w:val="24"/>
        </w:rPr>
        <w:t xml:space="preserve">&amp;&amp; </w:t>
      </w:r>
      <w:r w:rsidR="00506D21" w:rsidRPr="00F52EAE">
        <w:rPr>
          <w:rFonts w:eastAsia="新宋体"/>
          <w:color w:val="808080"/>
          <w:kern w:val="0"/>
          <w:sz w:val="24"/>
          <w:szCs w:val="24"/>
        </w:rPr>
        <w:t>s</w:t>
      </w:r>
      <w:r w:rsidR="00506D21" w:rsidRPr="00F52EAE">
        <w:rPr>
          <w:rFonts w:eastAsia="新宋体"/>
          <w:color w:val="000000"/>
          <w:kern w:val="0"/>
          <w:sz w:val="24"/>
          <w:szCs w:val="24"/>
        </w:rPr>
        <w:t>)</w:t>
      </w:r>
      <w:r w:rsidR="00506D21" w:rsidRPr="00F52EAE">
        <w:rPr>
          <w:rFonts w:eastAsia="新宋体"/>
          <w:color w:val="0000FF"/>
          <w:kern w:val="0"/>
          <w:sz w:val="24"/>
          <w:szCs w:val="24"/>
        </w:rPr>
        <w:t>noexcept</w:t>
      </w:r>
      <w:r w:rsidR="00506D21">
        <w:rPr>
          <w:rFonts w:eastAsia="新宋体" w:hint="eastAsia"/>
          <w:color w:val="000000" w:themeColor="text1"/>
          <w:kern w:val="0"/>
          <w:sz w:val="24"/>
          <w:szCs w:val="24"/>
        </w:rPr>
        <w:t>。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参数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s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为右值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STACK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类，返回值为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STACK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类的引用。利用父类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QUEUE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的移动拷贝函数，为子类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STACK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移动拷贝，返回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*this</w:t>
      </w:r>
      <w:r w:rsidR="00506D21">
        <w:rPr>
          <w:rFonts w:eastAsia="新宋体" w:hint="eastAsia"/>
          <w:color w:val="000000"/>
          <w:kern w:val="0"/>
          <w:sz w:val="24"/>
          <w:szCs w:val="24"/>
        </w:rPr>
        <w:t>。</w:t>
      </w:r>
    </w:p>
    <w:p w14:paraId="6B88C99E" w14:textId="702ABBD0" w:rsidR="009C5A39" w:rsidRPr="007B3378" w:rsidRDefault="009C5A39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eastAsia="新宋体" w:hint="eastAsia"/>
          <w:color w:val="000000"/>
          <w:kern w:val="0"/>
          <w:sz w:val="24"/>
          <w:szCs w:val="24"/>
        </w:rPr>
        <w:t>打印：</w:t>
      </w:r>
      <w:r w:rsidRPr="00F52EAE">
        <w:rPr>
          <w:rFonts w:eastAsia="新宋体"/>
          <w:color w:val="0000FF"/>
          <w:kern w:val="0"/>
          <w:sz w:val="24"/>
          <w:szCs w:val="24"/>
        </w:rPr>
        <w:t>char</w:t>
      </w:r>
      <w:r w:rsidRPr="00F52EAE">
        <w:rPr>
          <w:rFonts w:eastAsia="新宋体"/>
          <w:color w:val="000000"/>
          <w:kern w:val="0"/>
          <w:sz w:val="24"/>
          <w:szCs w:val="24"/>
        </w:rPr>
        <w:t>* print(</w:t>
      </w:r>
      <w:r w:rsidRPr="00F52EAE">
        <w:rPr>
          <w:rFonts w:eastAsia="新宋体"/>
          <w:color w:val="0000FF"/>
          <w:kern w:val="0"/>
          <w:sz w:val="24"/>
          <w:szCs w:val="24"/>
        </w:rPr>
        <w:t>char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* </w:t>
      </w:r>
      <w:r w:rsidRPr="00F52EAE">
        <w:rPr>
          <w:rFonts w:eastAsia="新宋体"/>
          <w:color w:val="808080"/>
          <w:kern w:val="0"/>
          <w:sz w:val="24"/>
          <w:szCs w:val="24"/>
        </w:rPr>
        <w:t>b</w:t>
      </w:r>
      <w:r w:rsidRPr="00F52EAE">
        <w:rPr>
          <w:rFonts w:eastAsia="新宋体"/>
          <w:color w:val="000000"/>
          <w:kern w:val="0"/>
          <w:sz w:val="24"/>
          <w:szCs w:val="24"/>
        </w:rPr>
        <w:t>)</w:t>
      </w:r>
      <w:r w:rsidRPr="00F52EAE">
        <w:rPr>
          <w:rFonts w:eastAsia="新宋体"/>
          <w:color w:val="0000FF"/>
          <w:kern w:val="0"/>
          <w:sz w:val="24"/>
          <w:szCs w:val="24"/>
        </w:rPr>
        <w:t>const</w:t>
      </w:r>
      <w:r w:rsidRPr="00F52EAE">
        <w:rPr>
          <w:rFonts w:eastAsia="新宋体"/>
          <w:color w:val="000000"/>
          <w:kern w:val="0"/>
          <w:sz w:val="24"/>
          <w:szCs w:val="24"/>
        </w:rPr>
        <w:t xml:space="preserve"> </w:t>
      </w:r>
      <w:r w:rsidRPr="00F52EAE">
        <w:rPr>
          <w:rFonts w:eastAsia="新宋体"/>
          <w:color w:val="0000FF"/>
          <w:kern w:val="0"/>
          <w:sz w:val="24"/>
          <w:szCs w:val="24"/>
        </w:rPr>
        <w:t>noexcept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。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参数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b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为指向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char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的指针，返回值为指向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char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的指针。</w:t>
      </w:r>
      <w:r>
        <w:rPr>
          <w:rFonts w:eastAsia="新宋体" w:hint="eastAsia"/>
          <w:color w:val="000000" w:themeColor="text1"/>
          <w:kern w:val="0"/>
          <w:sz w:val="24"/>
          <w:szCs w:val="24"/>
        </w:rPr>
        <w:t>将队列元素以栈的方式输出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到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b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，返回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b</w:t>
      </w:r>
      <w:r w:rsidR="007B3378">
        <w:rPr>
          <w:rFonts w:eastAsia="新宋体" w:hint="eastAsia"/>
          <w:color w:val="000000" w:themeColor="text1"/>
          <w:kern w:val="0"/>
          <w:sz w:val="24"/>
          <w:szCs w:val="24"/>
        </w:rPr>
        <w:t>。</w:t>
      </w:r>
    </w:p>
    <w:p w14:paraId="32741D17" w14:textId="47F1A441" w:rsidR="007B3378" w:rsidRDefault="007B3378" w:rsidP="0071666D">
      <w:pPr>
        <w:numPr>
          <w:ilvl w:val="0"/>
          <w:numId w:val="10"/>
        </w:numPr>
        <w:spacing w:line="300" w:lineRule="auto"/>
        <w:jc w:val="left"/>
        <w:textAlignment w:val="baseline"/>
        <w:rPr>
          <w:color w:val="000000"/>
          <w:sz w:val="24"/>
        </w:rPr>
      </w:pPr>
      <w:r>
        <w:rPr>
          <w:rFonts w:eastAsia="新宋体" w:hint="eastAsia"/>
          <w:color w:val="000000" w:themeColor="text1"/>
          <w:kern w:val="0"/>
          <w:sz w:val="24"/>
          <w:szCs w:val="24"/>
        </w:rPr>
        <w:t>析构函数</w:t>
      </w:r>
      <w:r w:rsidR="00BD704C">
        <w:rPr>
          <w:rFonts w:eastAsia="新宋体" w:hint="eastAsia"/>
          <w:color w:val="000000" w:themeColor="text1"/>
          <w:kern w:val="0"/>
          <w:sz w:val="24"/>
          <w:szCs w:val="24"/>
        </w:rPr>
        <w:t>：</w:t>
      </w:r>
      <w:r w:rsidR="00941504" w:rsidRPr="00F52EAE">
        <w:rPr>
          <w:rFonts w:eastAsia="新宋体"/>
          <w:color w:val="000000"/>
          <w:kern w:val="0"/>
          <w:sz w:val="24"/>
          <w:szCs w:val="24"/>
        </w:rPr>
        <w:t>~STACK()</w:t>
      </w:r>
      <w:r w:rsidR="00941504" w:rsidRPr="00F52EAE">
        <w:rPr>
          <w:rFonts w:eastAsia="新宋体"/>
          <w:color w:val="0000FF"/>
          <w:kern w:val="0"/>
          <w:sz w:val="24"/>
          <w:szCs w:val="24"/>
        </w:rPr>
        <w:t>noexcept</w:t>
      </w:r>
      <w:r w:rsidR="00941504">
        <w:rPr>
          <w:rFonts w:eastAsia="新宋体" w:hint="eastAsia"/>
          <w:color w:val="000000" w:themeColor="text1"/>
          <w:kern w:val="0"/>
          <w:sz w:val="24"/>
          <w:szCs w:val="24"/>
        </w:rPr>
        <w:t>。</w:t>
      </w:r>
    </w:p>
    <w:p w14:paraId="37E167C0" w14:textId="77777777" w:rsidR="008155E0" w:rsidRPr="00AC0F62" w:rsidRDefault="008155E0" w:rsidP="008155E0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软件开发</w:t>
      </w:r>
    </w:p>
    <w:p w14:paraId="5D560172" w14:textId="3E29C187" w:rsidR="008155E0" w:rsidRDefault="00E07793" w:rsidP="009D59B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开发环境</w:t>
      </w:r>
      <w:r>
        <w:rPr>
          <w:rFonts w:hint="eastAsia"/>
          <w:color w:val="000000"/>
          <w:sz w:val="24"/>
        </w:rPr>
        <w:t>VS</w:t>
      </w:r>
      <w:r>
        <w:rPr>
          <w:color w:val="000000"/>
          <w:sz w:val="24"/>
        </w:rPr>
        <w:t>2019</w:t>
      </w:r>
      <w:r>
        <w:rPr>
          <w:rFonts w:hint="eastAsia"/>
          <w:color w:val="000000"/>
          <w:sz w:val="24"/>
        </w:rPr>
        <w:t>，</w:t>
      </w:r>
      <w:r w:rsidR="009E1F6A">
        <w:rPr>
          <w:rFonts w:hint="eastAsia"/>
          <w:color w:val="000000"/>
          <w:sz w:val="24"/>
        </w:rPr>
        <w:t>在</w:t>
      </w:r>
      <w:r w:rsidR="009E1F6A">
        <w:rPr>
          <w:rFonts w:hint="eastAsia"/>
          <w:color w:val="000000"/>
          <w:sz w:val="24"/>
        </w:rPr>
        <w:t>VC++</w:t>
      </w:r>
      <w:r w:rsidR="009E1F6A">
        <w:rPr>
          <w:rFonts w:hint="eastAsia"/>
          <w:color w:val="000000"/>
          <w:sz w:val="24"/>
        </w:rPr>
        <w:t>目录增加测试库目录，在链接目录增加测试文件</w:t>
      </w:r>
      <w:r w:rsidR="00FE52CD">
        <w:rPr>
          <w:rFonts w:hint="eastAsia"/>
          <w:color w:val="000000"/>
          <w:sz w:val="24"/>
        </w:rPr>
        <w:t>。</w:t>
      </w:r>
    </w:p>
    <w:p w14:paraId="4782644E" w14:textId="77777777" w:rsidR="00523166" w:rsidRPr="00523166" w:rsidRDefault="008155E0" w:rsidP="00523166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软件</w:t>
      </w:r>
      <w:r w:rsidR="00523166" w:rsidRPr="00523166">
        <w:rPr>
          <w:rFonts w:hint="eastAsia"/>
          <w:b/>
          <w:color w:val="000000"/>
          <w:sz w:val="32"/>
          <w:szCs w:val="32"/>
        </w:rPr>
        <w:t>测试</w:t>
      </w:r>
    </w:p>
    <w:p w14:paraId="6F46837E" w14:textId="10CE030A" w:rsidR="004D0AE9" w:rsidRDefault="004D0AE9" w:rsidP="00EF1DE0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（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）自我测试</w:t>
      </w:r>
    </w:p>
    <w:p w14:paraId="0F8F121C" w14:textId="2E4384B3" w:rsidR="0084241C" w:rsidRDefault="004D0AE9" w:rsidP="004D0AE9">
      <w:pPr>
        <w:spacing w:line="300" w:lineRule="auto"/>
        <w:ind w:firstLineChars="350" w:firstLine="84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测试代码：</w:t>
      </w:r>
    </w:p>
    <w:p w14:paraId="51692368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char t[2018];</w:t>
      </w:r>
    </w:p>
    <w:p w14:paraId="49804018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int x;</w:t>
      </w:r>
    </w:p>
    <w:p w14:paraId="5827C776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STACK a(10);</w:t>
      </w:r>
    </w:p>
    <w:p w14:paraId="091BE58B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 &lt;&lt; 1;</w:t>
      </w:r>
    </w:p>
    <w:p w14:paraId="0E41B9A6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 &lt;&lt; 2;</w:t>
      </w:r>
    </w:p>
    <w:p w14:paraId="0A7BD8F8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a.print(t);</w:t>
      </w:r>
    </w:p>
    <w:p w14:paraId="4C3F5665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cout &lt;&lt; t &lt;&lt; endl;</w:t>
      </w:r>
    </w:p>
    <w:p w14:paraId="34E2324A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STACK b(a);</w:t>
      </w:r>
    </w:p>
    <w:p w14:paraId="64B0134D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 &gt;&gt; x;</w:t>
      </w:r>
    </w:p>
    <w:p w14:paraId="51E169AE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cout &lt;&lt; x &lt;&lt; endl;</w:t>
      </w:r>
    </w:p>
    <w:p w14:paraId="4FA029F4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b.print(t);</w:t>
      </w:r>
    </w:p>
    <w:p w14:paraId="4E764524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cout &lt;&lt; t &lt;&lt; endl;</w:t>
      </w:r>
    </w:p>
    <w:p w14:paraId="2A474534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a.print(t);</w:t>
      </w:r>
    </w:p>
    <w:p w14:paraId="0B36AE8A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cout &lt;&lt; t &lt;&lt; endl;</w:t>
      </w:r>
    </w:p>
    <w:p w14:paraId="4BD2A505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 = b;</w:t>
      </w:r>
    </w:p>
    <w:p w14:paraId="6B119631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a.print(t);</w:t>
      </w:r>
    </w:p>
    <w:p w14:paraId="1CBBCCCA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cout &lt;&lt; t &lt;&lt; endl;</w:t>
      </w:r>
    </w:p>
    <w:p w14:paraId="6BAC25F1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 &gt;&gt; x;</w:t>
      </w:r>
    </w:p>
    <w:p w14:paraId="4638701B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 &gt;&gt; x;</w:t>
      </w:r>
    </w:p>
    <w:p w14:paraId="7E31A8D3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cout &lt;&lt; x &lt;&lt; endl;</w:t>
      </w:r>
    </w:p>
    <w:p w14:paraId="5226B1DE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 = move(b);</w:t>
      </w:r>
    </w:p>
    <w:p w14:paraId="31827E5F" w14:textId="77777777" w:rsidR="004D0AE9" w:rsidRP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a.print(t);</w:t>
      </w:r>
    </w:p>
    <w:p w14:paraId="068A377F" w14:textId="2F297778" w:rsidR="004D0AE9" w:rsidRDefault="004D0AE9" w:rsidP="004D0AE9">
      <w:pPr>
        <w:spacing w:line="300" w:lineRule="auto"/>
        <w:ind w:firstLineChars="200" w:firstLine="420"/>
        <w:jc w:val="left"/>
        <w:textAlignment w:val="baseline"/>
        <w:rPr>
          <w:color w:val="000000"/>
          <w:szCs w:val="21"/>
        </w:rPr>
      </w:pPr>
      <w:r w:rsidRPr="004D0AE9">
        <w:rPr>
          <w:color w:val="000000"/>
          <w:szCs w:val="21"/>
        </w:rPr>
        <w:t xml:space="preserve">    cout &lt;&lt; t &lt;&lt; endl;</w:t>
      </w:r>
    </w:p>
    <w:p w14:paraId="725D441D" w14:textId="5AA48197" w:rsidR="00BC0E15" w:rsidRPr="00BC0E15" w:rsidRDefault="004D0AE9" w:rsidP="004D0AE9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  <w:szCs w:val="24"/>
        </w:rPr>
      </w:pPr>
      <w:r w:rsidRPr="00BC0E15">
        <w:rPr>
          <w:rFonts w:hint="eastAsia"/>
          <w:color w:val="000000"/>
          <w:sz w:val="24"/>
          <w:szCs w:val="24"/>
        </w:rPr>
        <w:t>测试结果：</w:t>
      </w:r>
      <w:r w:rsidR="00BC0E15" w:rsidRPr="00BC0E15">
        <w:rPr>
          <w:rFonts w:hint="eastAsia"/>
          <w:color w:val="000000"/>
          <w:sz w:val="24"/>
          <w:szCs w:val="24"/>
        </w:rPr>
        <w:t>如图</w:t>
      </w:r>
      <w:r w:rsidR="00BC0E15" w:rsidRPr="00BC0E15">
        <w:rPr>
          <w:rFonts w:hint="eastAsia"/>
          <w:color w:val="000000"/>
          <w:sz w:val="24"/>
          <w:szCs w:val="24"/>
        </w:rPr>
        <w:t>3</w:t>
      </w:r>
      <w:r w:rsidR="00BC0E15" w:rsidRPr="00BC0E15">
        <w:rPr>
          <w:color w:val="000000"/>
          <w:sz w:val="24"/>
          <w:szCs w:val="24"/>
        </w:rPr>
        <w:t>-4</w:t>
      </w:r>
      <w:r w:rsidR="00BC0E15" w:rsidRPr="00BC0E15">
        <w:rPr>
          <w:rFonts w:hint="eastAsia"/>
          <w:color w:val="000000"/>
          <w:sz w:val="24"/>
          <w:szCs w:val="24"/>
        </w:rPr>
        <w:t>所示</w:t>
      </w:r>
    </w:p>
    <w:p w14:paraId="64D8F036" w14:textId="740C6F38" w:rsidR="004D0AE9" w:rsidRDefault="00BC0E15" w:rsidP="00BC0E15">
      <w:pPr>
        <w:spacing w:line="300" w:lineRule="auto"/>
        <w:ind w:firstLineChars="200" w:firstLine="420"/>
        <w:jc w:val="center"/>
        <w:textAlignment w:val="baseline"/>
        <w:rPr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drawing>
          <wp:inline distT="0" distB="0" distL="0" distR="0" wp14:anchorId="6139D34F" wp14:editId="14B714A8">
            <wp:extent cx="2857500" cy="1854200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20-10-23 19.29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0BB" w14:textId="6B09DA1E" w:rsidR="00BC0E15" w:rsidRDefault="00BC0E15" w:rsidP="00BC0E15">
      <w:pPr>
        <w:spacing w:line="300" w:lineRule="auto"/>
        <w:ind w:firstLineChars="200" w:firstLine="420"/>
        <w:jc w:val="center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图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-4</w:t>
      </w:r>
      <w:r>
        <w:rPr>
          <w:rFonts w:hint="eastAsia"/>
          <w:color w:val="000000"/>
          <w:szCs w:val="21"/>
        </w:rPr>
        <w:t>自我测试结果</w:t>
      </w:r>
    </w:p>
    <w:p w14:paraId="74019826" w14:textId="498D4D5D" w:rsidR="00BC0E15" w:rsidRDefault="00BC0E15" w:rsidP="00BC0E15">
      <w:pPr>
        <w:spacing w:line="300" w:lineRule="auto"/>
        <w:ind w:firstLineChars="200" w:firstLine="480"/>
        <w:textAlignment w:val="baseline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）测试库测试，如图</w:t>
      </w: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-5</w:t>
      </w:r>
      <w:r>
        <w:rPr>
          <w:rFonts w:hint="eastAsia"/>
          <w:color w:val="000000"/>
          <w:sz w:val="24"/>
          <w:szCs w:val="24"/>
        </w:rPr>
        <w:t>所示</w:t>
      </w:r>
    </w:p>
    <w:p w14:paraId="4CDDBC08" w14:textId="054CD001" w:rsidR="00BC0E15" w:rsidRDefault="006B523D" w:rsidP="006B523D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  <w:szCs w:val="24"/>
        </w:rPr>
      </w:pPr>
      <w:r>
        <w:rPr>
          <w:rFonts w:hint="eastAsia"/>
          <w:noProof/>
          <w:color w:val="000000"/>
          <w:sz w:val="24"/>
          <w:szCs w:val="24"/>
        </w:rPr>
        <w:lastRenderedPageBreak/>
        <w:drawing>
          <wp:inline distT="0" distB="0" distL="0" distR="0" wp14:anchorId="37EF6D31" wp14:editId="6CEE1948">
            <wp:extent cx="3721100" cy="736600"/>
            <wp:effectExtent l="0" t="0" r="0" b="0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20-10-23 19.30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58C1" w14:textId="73980ABC" w:rsidR="006B523D" w:rsidRDefault="006B523D" w:rsidP="006B523D">
      <w:pPr>
        <w:spacing w:line="300" w:lineRule="auto"/>
        <w:ind w:firstLineChars="200" w:firstLine="480"/>
        <w:jc w:val="center"/>
        <w:textAlignment w:val="baseline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图</w:t>
      </w:r>
      <w:r>
        <w:rPr>
          <w:rFonts w:hint="eastAsia"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-5</w:t>
      </w:r>
      <w:r>
        <w:rPr>
          <w:rFonts w:hint="eastAsia"/>
          <w:color w:val="000000"/>
          <w:sz w:val="24"/>
          <w:szCs w:val="24"/>
        </w:rPr>
        <w:t>测试库测试结果</w:t>
      </w:r>
    </w:p>
    <w:p w14:paraId="2AE0D52B" w14:textId="3201BAAB" w:rsidR="006B523D" w:rsidRPr="00BC0E15" w:rsidRDefault="006B523D" w:rsidP="006B523D">
      <w:pPr>
        <w:spacing w:line="300" w:lineRule="auto"/>
        <w:ind w:firstLineChars="200" w:firstLine="480"/>
        <w:textAlignment w:val="baseline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由两次测试结果可知，所有函数功能均以实现且满足任务要求。</w:t>
      </w:r>
    </w:p>
    <w:p w14:paraId="7EB683F3" w14:textId="77777777" w:rsidR="000D20FC" w:rsidRPr="000D20FC" w:rsidRDefault="001F09FC" w:rsidP="000D20FC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 w:rsidRPr="00AC0F62">
        <w:rPr>
          <w:rFonts w:hint="eastAsia"/>
          <w:b/>
          <w:color w:val="000000"/>
          <w:sz w:val="32"/>
          <w:szCs w:val="32"/>
        </w:rPr>
        <w:t>特点</w:t>
      </w:r>
      <w:r w:rsidR="00EF1DE0">
        <w:rPr>
          <w:rFonts w:hint="eastAsia"/>
          <w:b/>
          <w:color w:val="000000"/>
          <w:sz w:val="32"/>
          <w:szCs w:val="32"/>
        </w:rPr>
        <w:t>与不足</w:t>
      </w:r>
    </w:p>
    <w:p w14:paraId="3AF101EE" w14:textId="77777777" w:rsidR="007943D3" w:rsidRPr="006D7E91" w:rsidRDefault="007943D3" w:rsidP="007A4E13">
      <w:pPr>
        <w:numPr>
          <w:ilvl w:val="0"/>
          <w:numId w:val="9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技术特点</w:t>
      </w:r>
    </w:p>
    <w:p w14:paraId="4AE3DCA7" w14:textId="778FB842" w:rsidR="006D7E91" w:rsidRDefault="000A6B1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利用循环队列的先进先出，可以</w:t>
      </w:r>
      <w:r w:rsidR="00515876">
        <w:rPr>
          <w:rFonts w:hint="eastAsia"/>
          <w:color w:val="000000"/>
          <w:sz w:val="24"/>
        </w:rPr>
        <w:t>通过出队列再入队列的方式将</w:t>
      </w:r>
      <w:r w:rsidR="00E9058B">
        <w:rPr>
          <w:rFonts w:hint="eastAsia"/>
          <w:color w:val="000000"/>
          <w:sz w:val="24"/>
        </w:rPr>
        <w:t>先进的元素“挪”到后面，不需要额外空间，</w:t>
      </w:r>
      <w:r w:rsidR="006028E4">
        <w:rPr>
          <w:rFonts w:hint="eastAsia"/>
          <w:color w:val="000000"/>
          <w:sz w:val="24"/>
        </w:rPr>
        <w:t>实现栈的后进先出特性。</w:t>
      </w:r>
    </w:p>
    <w:p w14:paraId="2294E0AA" w14:textId="77777777" w:rsidR="001F09FC" w:rsidRDefault="007943D3" w:rsidP="006D7E91">
      <w:pPr>
        <w:numPr>
          <w:ilvl w:val="0"/>
          <w:numId w:val="9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不足和改进的建议</w:t>
      </w:r>
    </w:p>
    <w:p w14:paraId="447BA61C" w14:textId="0F483F7F" w:rsidR="006D7E91" w:rsidRPr="006D7E91" w:rsidRDefault="006028E4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一开始想的是利用两个队列互相入队列和出队列实现后进先出，但忘记了是循环队列，可以</w:t>
      </w:r>
      <w:r w:rsidR="00A4758D">
        <w:rPr>
          <w:rFonts w:hint="eastAsia"/>
          <w:color w:val="000000"/>
          <w:sz w:val="24"/>
        </w:rPr>
        <w:t>直接将队列的元素通过操作实现后进先出。</w:t>
      </w:r>
    </w:p>
    <w:p w14:paraId="56A05D88" w14:textId="77777777" w:rsidR="001F09FC" w:rsidRDefault="000D20FC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过程和</w:t>
      </w:r>
      <w:r w:rsidR="00856ADF" w:rsidRPr="008D3AD9">
        <w:rPr>
          <w:rFonts w:hint="eastAsia"/>
          <w:b/>
          <w:color w:val="000000"/>
          <w:sz w:val="32"/>
          <w:szCs w:val="32"/>
        </w:rPr>
        <w:t>体会</w:t>
      </w:r>
    </w:p>
    <w:p w14:paraId="613110AF" w14:textId="77777777" w:rsidR="000D20FC" w:rsidRDefault="000D20FC" w:rsidP="000D20FC">
      <w:pPr>
        <w:numPr>
          <w:ilvl w:val="0"/>
          <w:numId w:val="6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F71B88">
        <w:rPr>
          <w:rFonts w:ascii="楷体_GB2312" w:eastAsia="楷体_GB2312"/>
          <w:b/>
          <w:color w:val="000000"/>
          <w:sz w:val="30"/>
          <w:szCs w:val="30"/>
        </w:rPr>
        <w:t>遇到的主要问题和解决方法</w:t>
      </w:r>
    </w:p>
    <w:p w14:paraId="3259E117" w14:textId="1CC62770" w:rsidR="000D20FC" w:rsidRDefault="00A4758D" w:rsidP="000D20F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测试时，测试库显示</w:t>
      </w:r>
      <w:r>
        <w:rPr>
          <w:rFonts w:hint="eastAsia"/>
          <w:color w:val="000000"/>
          <w:sz w:val="24"/>
        </w:rPr>
        <w:t>success</w:t>
      </w:r>
      <w:r>
        <w:rPr>
          <w:rFonts w:hint="eastAsia"/>
          <w:color w:val="000000"/>
          <w:sz w:val="24"/>
        </w:rPr>
        <w:t>，但却只有</w:t>
      </w:r>
      <w:r>
        <w:rPr>
          <w:rFonts w:hint="eastAsia"/>
          <w:color w:val="000000"/>
          <w:sz w:val="24"/>
        </w:rPr>
        <w:t>9</w:t>
      </w:r>
      <w:r>
        <w:rPr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分</w:t>
      </w:r>
      <w:r w:rsidR="005A529C">
        <w:rPr>
          <w:rFonts w:hint="eastAsia"/>
          <w:color w:val="000000"/>
          <w:sz w:val="24"/>
        </w:rPr>
        <w:t>。通过老师改进的测试库发现是入栈和出栈未符合文档要求。</w:t>
      </w:r>
    </w:p>
    <w:p w14:paraId="78E3A55D" w14:textId="29F7585B" w:rsidR="005A529C" w:rsidRPr="000D20FC" w:rsidRDefault="005A529C" w:rsidP="000D20F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解决办法：只对基类队列进行入栈和出栈操作。</w:t>
      </w:r>
    </w:p>
    <w:p w14:paraId="3D1D0F30" w14:textId="77777777" w:rsidR="000D20FC" w:rsidRPr="007A4E13" w:rsidRDefault="000D20FC" w:rsidP="000D20FC">
      <w:pPr>
        <w:numPr>
          <w:ilvl w:val="0"/>
          <w:numId w:val="6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0D20FC">
        <w:rPr>
          <w:rFonts w:ascii="楷体_GB2312" w:eastAsia="楷体_GB2312" w:hint="eastAsia"/>
          <w:b/>
          <w:color w:val="000000"/>
          <w:sz w:val="30"/>
          <w:szCs w:val="30"/>
        </w:rPr>
        <w:t>课程设计的体会</w:t>
      </w:r>
    </w:p>
    <w:p w14:paraId="1EDC8A7E" w14:textId="1BA856D6" w:rsidR="007943D3" w:rsidRPr="008D3AD9" w:rsidRDefault="00A9635B" w:rsidP="007943D3">
      <w:pPr>
        <w:spacing w:line="300" w:lineRule="auto"/>
        <w:ind w:firstLineChars="200" w:firstLine="480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color w:val="000000"/>
          <w:sz w:val="24"/>
        </w:rPr>
        <w:t>队列和栈在一定程度上可以互相转化</w:t>
      </w:r>
      <w:r w:rsidR="00B66CDD">
        <w:rPr>
          <w:rFonts w:hint="eastAsia"/>
          <w:color w:val="000000"/>
          <w:sz w:val="24"/>
        </w:rPr>
        <w:t>，继承是面向对象设计的重要特性，通过继承可以</w:t>
      </w:r>
      <w:r w:rsidR="00C714E1">
        <w:rPr>
          <w:rFonts w:hint="eastAsia"/>
          <w:color w:val="000000"/>
          <w:sz w:val="24"/>
        </w:rPr>
        <w:t>在原有类的基础上保留共性，新增特性。</w:t>
      </w:r>
    </w:p>
    <w:p w14:paraId="0DB9C663" w14:textId="77777777" w:rsidR="00CE7677" w:rsidRPr="008D3AD9" w:rsidRDefault="00CB0646">
      <w:pPr>
        <w:numPr>
          <w:ilvl w:val="0"/>
          <w:numId w:val="1"/>
        </w:numPr>
        <w:spacing w:line="360" w:lineRule="auto"/>
        <w:jc w:val="left"/>
        <w:textAlignment w:val="baseline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源码和</w:t>
      </w:r>
      <w:r w:rsidR="008E7F77">
        <w:rPr>
          <w:rFonts w:hint="eastAsia"/>
          <w:b/>
          <w:color w:val="000000"/>
          <w:sz w:val="32"/>
          <w:szCs w:val="32"/>
        </w:rPr>
        <w:t>说明</w:t>
      </w:r>
    </w:p>
    <w:p w14:paraId="2AFC89CD" w14:textId="77777777" w:rsidR="00CE7677" w:rsidRDefault="005E4CA2" w:rsidP="006D7E91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文件</w:t>
      </w:r>
      <w:r w:rsidR="00957AFB">
        <w:rPr>
          <w:rFonts w:ascii="楷体_GB2312" w:eastAsia="楷体_GB2312" w:hint="eastAsia"/>
          <w:b/>
          <w:color w:val="000000"/>
          <w:sz w:val="30"/>
          <w:szCs w:val="30"/>
        </w:rPr>
        <w:t>清单</w:t>
      </w: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及</w:t>
      </w:r>
      <w:r w:rsidR="00D558D1">
        <w:rPr>
          <w:rFonts w:ascii="楷体_GB2312" w:eastAsia="楷体_GB2312" w:hint="eastAsia"/>
          <w:b/>
          <w:color w:val="000000"/>
          <w:sz w:val="30"/>
          <w:szCs w:val="30"/>
        </w:rPr>
        <w:t>其</w:t>
      </w: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功能说明</w:t>
      </w:r>
    </w:p>
    <w:p w14:paraId="353F3C0A" w14:textId="0C868DA0" w:rsidR="00BF6D6C" w:rsidRDefault="00EF1AE3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QUEUE</w:t>
      </w:r>
      <w:r>
        <w:rPr>
          <w:color w:val="000000"/>
          <w:sz w:val="24"/>
        </w:rPr>
        <w:t>.h</w:t>
      </w:r>
      <w:r>
        <w:rPr>
          <w:rFonts w:hint="eastAsia"/>
          <w:color w:val="000000"/>
          <w:sz w:val="24"/>
        </w:rPr>
        <w:t>：</w:t>
      </w:r>
      <w:r w:rsidR="008910E6">
        <w:rPr>
          <w:rFonts w:hint="eastAsia"/>
          <w:color w:val="000000"/>
          <w:sz w:val="24"/>
        </w:rPr>
        <w:t>QUEUE</w:t>
      </w:r>
      <w:r w:rsidR="008910E6">
        <w:rPr>
          <w:rFonts w:hint="eastAsia"/>
          <w:color w:val="000000"/>
          <w:sz w:val="24"/>
        </w:rPr>
        <w:t>类的声明</w:t>
      </w:r>
    </w:p>
    <w:p w14:paraId="3F8F05B8" w14:textId="78962C77" w:rsidR="00EF1AE3" w:rsidRDefault="00EF1AE3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Q</w:t>
      </w:r>
      <w:r>
        <w:rPr>
          <w:color w:val="000000"/>
          <w:sz w:val="24"/>
        </w:rPr>
        <w:t>UEUE.cpp</w:t>
      </w:r>
      <w:r w:rsidR="008910E6">
        <w:rPr>
          <w:rFonts w:hint="eastAsia"/>
          <w:color w:val="000000"/>
          <w:sz w:val="24"/>
        </w:rPr>
        <w:t>：</w:t>
      </w:r>
      <w:r w:rsidR="008910E6">
        <w:rPr>
          <w:rFonts w:hint="eastAsia"/>
          <w:color w:val="000000"/>
          <w:sz w:val="24"/>
        </w:rPr>
        <w:t>QUEUE</w:t>
      </w:r>
      <w:r w:rsidR="008910E6">
        <w:rPr>
          <w:rFonts w:hint="eastAsia"/>
          <w:color w:val="000000"/>
          <w:sz w:val="24"/>
        </w:rPr>
        <w:t>类的定义</w:t>
      </w:r>
    </w:p>
    <w:p w14:paraId="224A8364" w14:textId="7DD92F7D" w:rsidR="00EF1AE3" w:rsidRDefault="00EF1AE3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color w:val="000000"/>
          <w:sz w:val="24"/>
        </w:rPr>
        <w:t>Lab</w:t>
      </w:r>
      <w:r w:rsidR="00217E5F">
        <w:rPr>
          <w:color w:val="000000"/>
          <w:sz w:val="24"/>
        </w:rPr>
        <w:t>3</w:t>
      </w:r>
      <w:r>
        <w:rPr>
          <w:color w:val="000000"/>
          <w:sz w:val="24"/>
        </w:rPr>
        <w:t>.cpp</w:t>
      </w:r>
      <w:r w:rsidR="008910E6">
        <w:rPr>
          <w:rFonts w:hint="eastAsia"/>
          <w:color w:val="000000"/>
          <w:sz w:val="24"/>
        </w:rPr>
        <w:t>：</w:t>
      </w:r>
      <w:r w:rsidR="00AD1A94">
        <w:rPr>
          <w:rFonts w:hint="eastAsia"/>
          <w:color w:val="000000"/>
          <w:sz w:val="24"/>
        </w:rPr>
        <w:t>主要子程序</w:t>
      </w:r>
    </w:p>
    <w:p w14:paraId="4F709E70" w14:textId="642D48C7" w:rsidR="00AD1A94" w:rsidRDefault="00AD1A94" w:rsidP="00BF6D6C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color w:val="000000"/>
          <w:sz w:val="24"/>
        </w:rPr>
        <w:t>L</w:t>
      </w:r>
      <w:r>
        <w:rPr>
          <w:rFonts w:hint="eastAsia"/>
          <w:color w:val="000000"/>
          <w:sz w:val="24"/>
        </w:rPr>
        <w:t>ab</w:t>
      </w:r>
      <w:r w:rsidR="00217E5F">
        <w:rPr>
          <w:color w:val="000000"/>
          <w:sz w:val="24"/>
        </w:rPr>
        <w:t>3</w:t>
      </w:r>
      <w:r>
        <w:rPr>
          <w:color w:val="000000"/>
          <w:sz w:val="24"/>
        </w:rPr>
        <w:t>.exe</w:t>
      </w:r>
      <w:r>
        <w:rPr>
          <w:rFonts w:hint="eastAsia"/>
          <w:color w:val="000000"/>
          <w:sz w:val="24"/>
        </w:rPr>
        <w:t>：可执行文件</w:t>
      </w:r>
    </w:p>
    <w:p w14:paraId="55EF18CF" w14:textId="77777777" w:rsidR="008E7F77" w:rsidRDefault="008E7F77" w:rsidP="008E7F77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z w:val="30"/>
          <w:szCs w:val="30"/>
        </w:rPr>
        <w:t>用户</w:t>
      </w:r>
      <w:r w:rsidRPr="008E7F77">
        <w:rPr>
          <w:rFonts w:ascii="楷体_GB2312" w:eastAsia="楷体_GB2312" w:hint="eastAsia"/>
          <w:b/>
          <w:color w:val="000000"/>
          <w:sz w:val="30"/>
          <w:szCs w:val="30"/>
        </w:rPr>
        <w:t>使用说明书</w:t>
      </w:r>
    </w:p>
    <w:p w14:paraId="50979A7C" w14:textId="1603353E" w:rsidR="008E7F77" w:rsidRPr="008E7F77" w:rsidRDefault="00371DB7" w:rsidP="008E7F77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运行可执行文件即可。</w:t>
      </w:r>
    </w:p>
    <w:p w14:paraId="630E665B" w14:textId="77777777" w:rsidR="006D7E91" w:rsidRDefault="005E4CA2" w:rsidP="006D7E91">
      <w:pPr>
        <w:numPr>
          <w:ilvl w:val="0"/>
          <w:numId w:val="4"/>
        </w:numPr>
        <w:spacing w:line="300" w:lineRule="auto"/>
        <w:jc w:val="lef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  <w:r w:rsidRPr="006D7E91">
        <w:rPr>
          <w:rFonts w:ascii="楷体_GB2312" w:eastAsia="楷体_GB2312" w:hint="eastAsia"/>
          <w:b/>
          <w:color w:val="000000"/>
          <w:sz w:val="30"/>
          <w:szCs w:val="30"/>
        </w:rPr>
        <w:t>源代码</w:t>
      </w:r>
    </w:p>
    <w:p w14:paraId="79170E1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#define _CRT_SECURE_NO_WARNINGS </w:t>
      </w:r>
    </w:p>
    <w:p w14:paraId="048438B0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lastRenderedPageBreak/>
        <w:t>#include &lt;stdio.h&gt;</w:t>
      </w:r>
    </w:p>
    <w:p w14:paraId="5F7F718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#include &lt;string.h&gt;</w:t>
      </w:r>
    </w:p>
    <w:p w14:paraId="3734489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#include&lt;iostream&gt;</w:t>
      </w:r>
    </w:p>
    <w:p w14:paraId="6BD1102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#include&lt;cstring&gt;</w:t>
      </w:r>
    </w:p>
    <w:p w14:paraId="4E64D54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#include "QUEUE.h"</w:t>
      </w:r>
    </w:p>
    <w:p w14:paraId="0D57A2A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extern const char* TestSTACK(int&amp; s);</w:t>
      </w:r>
    </w:p>
    <w:p w14:paraId="76076C3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class STACK : public QUEUE {</w:t>
      </w:r>
    </w:p>
    <w:p w14:paraId="15CF060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QUEUE q;</w:t>
      </w:r>
    </w:p>
    <w:p w14:paraId="4227B74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public:</w:t>
      </w:r>
    </w:p>
    <w:p w14:paraId="08AEEC1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STACK(int m);                    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初始化栈：最多存放</w:t>
      </w:r>
      <w:r w:rsidRPr="000B7EF2">
        <w:rPr>
          <w:rFonts w:eastAsia="新宋体"/>
          <w:color w:val="000000" w:themeColor="text1"/>
          <w:kern w:val="0"/>
          <w:szCs w:val="21"/>
        </w:rPr>
        <w:t>2m-2</w:t>
      </w:r>
      <w:r w:rsidRPr="000B7EF2">
        <w:rPr>
          <w:rFonts w:eastAsia="新宋体"/>
          <w:color w:val="000000" w:themeColor="text1"/>
          <w:kern w:val="0"/>
          <w:szCs w:val="21"/>
        </w:rPr>
        <w:t>个元素</w:t>
      </w:r>
    </w:p>
    <w:p w14:paraId="39A5261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STACK(const STACK&amp; s);         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用栈</w:t>
      </w:r>
      <w:r w:rsidRPr="000B7EF2">
        <w:rPr>
          <w:rFonts w:eastAsia="新宋体"/>
          <w:color w:val="000000" w:themeColor="text1"/>
          <w:kern w:val="0"/>
          <w:szCs w:val="21"/>
        </w:rPr>
        <w:t>s</w:t>
      </w:r>
      <w:r w:rsidRPr="000B7EF2">
        <w:rPr>
          <w:rFonts w:eastAsia="新宋体"/>
          <w:color w:val="000000" w:themeColor="text1"/>
          <w:kern w:val="0"/>
          <w:szCs w:val="21"/>
        </w:rPr>
        <w:t>深拷贝初始化栈</w:t>
      </w:r>
    </w:p>
    <w:p w14:paraId="0FB44A5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STACK(STACK&amp;&amp; s)noexcept;     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用栈</w:t>
      </w:r>
      <w:r w:rsidRPr="000B7EF2">
        <w:rPr>
          <w:rFonts w:eastAsia="新宋体"/>
          <w:color w:val="000000" w:themeColor="text1"/>
          <w:kern w:val="0"/>
          <w:szCs w:val="21"/>
        </w:rPr>
        <w:t>s</w:t>
      </w:r>
      <w:r w:rsidRPr="000B7EF2">
        <w:rPr>
          <w:rFonts w:eastAsia="新宋体"/>
          <w:color w:val="000000" w:themeColor="text1"/>
          <w:kern w:val="0"/>
          <w:szCs w:val="21"/>
        </w:rPr>
        <w:t>移动拷贝初始化栈</w:t>
      </w:r>
    </w:p>
    <w:p w14:paraId="129454E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 size()const noexcept;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 xml:space="preserve">  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返回栈的容量即</w:t>
      </w:r>
      <w:r w:rsidRPr="000B7EF2">
        <w:rPr>
          <w:rFonts w:eastAsia="新宋体"/>
          <w:color w:val="000000" w:themeColor="text1"/>
          <w:kern w:val="0"/>
          <w:szCs w:val="21"/>
        </w:rPr>
        <w:t>2m</w:t>
      </w:r>
    </w:p>
    <w:p w14:paraId="5F89FA5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operator int() const noexcept;</w:t>
      </w:r>
      <w:r w:rsidRPr="000B7EF2">
        <w:rPr>
          <w:rFonts w:eastAsia="新宋体"/>
          <w:color w:val="000000" w:themeColor="text1"/>
          <w:kern w:val="0"/>
          <w:szCs w:val="21"/>
        </w:rPr>
        <w:tab/>
        <w:t xml:space="preserve">   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返回栈的实际元素个数</w:t>
      </w:r>
    </w:p>
    <w:p w14:paraId="4B55759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STACK&amp; operator&lt;&lt;(int e); </w:t>
      </w:r>
      <w:r w:rsidRPr="000B7EF2">
        <w:rPr>
          <w:rFonts w:eastAsia="新宋体"/>
          <w:color w:val="000000" w:themeColor="text1"/>
          <w:kern w:val="0"/>
          <w:szCs w:val="21"/>
        </w:rPr>
        <w:tab/>
        <w:t xml:space="preserve">     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将</w:t>
      </w:r>
      <w:r w:rsidRPr="000B7EF2">
        <w:rPr>
          <w:rFonts w:eastAsia="新宋体"/>
          <w:color w:val="000000" w:themeColor="text1"/>
          <w:kern w:val="0"/>
          <w:szCs w:val="21"/>
        </w:rPr>
        <w:t>e</w:t>
      </w:r>
      <w:r w:rsidRPr="000B7EF2">
        <w:rPr>
          <w:rFonts w:eastAsia="新宋体"/>
          <w:color w:val="000000" w:themeColor="text1"/>
          <w:kern w:val="0"/>
          <w:szCs w:val="21"/>
        </w:rPr>
        <w:t>入栈，并返回当前栈</w:t>
      </w:r>
    </w:p>
    <w:p w14:paraId="288D964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STACK&amp; operator&gt;&gt;(int&amp; e);     </w:t>
      </w:r>
      <w:r w:rsidRPr="000B7EF2">
        <w:rPr>
          <w:rFonts w:eastAsia="新宋体"/>
          <w:color w:val="000000" w:themeColor="text1"/>
          <w:kern w:val="0"/>
          <w:szCs w:val="21"/>
        </w:rPr>
        <w:tab/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出栈到</w:t>
      </w:r>
      <w:r w:rsidRPr="000B7EF2">
        <w:rPr>
          <w:rFonts w:eastAsia="新宋体"/>
          <w:color w:val="000000" w:themeColor="text1"/>
          <w:kern w:val="0"/>
          <w:szCs w:val="21"/>
        </w:rPr>
        <w:t>e</w:t>
      </w:r>
      <w:r w:rsidRPr="000B7EF2">
        <w:rPr>
          <w:rFonts w:eastAsia="新宋体"/>
          <w:color w:val="000000" w:themeColor="text1"/>
          <w:kern w:val="0"/>
          <w:szCs w:val="21"/>
        </w:rPr>
        <w:t>，并返回当前栈</w:t>
      </w:r>
    </w:p>
    <w:p w14:paraId="5ACAC28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STACK&amp; operator=(const STACK&amp; s);</w:t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深拷贝赋值并返回被赋值栈</w:t>
      </w:r>
    </w:p>
    <w:p w14:paraId="2F95EA1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STACK&amp; operator=(STACK&amp;&amp; s)noexcept;//</w:t>
      </w:r>
      <w:r w:rsidRPr="000B7EF2">
        <w:rPr>
          <w:rFonts w:eastAsia="新宋体"/>
          <w:color w:val="000000" w:themeColor="text1"/>
          <w:kern w:val="0"/>
          <w:szCs w:val="21"/>
        </w:rPr>
        <w:t>移动赋值并返回被赋值栈</w:t>
      </w:r>
    </w:p>
    <w:p w14:paraId="2541886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char* print(char* b)const noexcept;</w:t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从栈底到栈顶打印栈元素</w:t>
      </w:r>
      <w:r w:rsidRPr="000B7EF2">
        <w:rPr>
          <w:rFonts w:eastAsia="新宋体"/>
          <w:color w:val="000000" w:themeColor="text1"/>
          <w:kern w:val="0"/>
          <w:szCs w:val="21"/>
        </w:rPr>
        <w:t xml:space="preserve"> </w:t>
      </w:r>
    </w:p>
    <w:p w14:paraId="5E19FB4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~STACK()noexcept;</w:t>
      </w:r>
      <w:r w:rsidRPr="000B7EF2">
        <w:rPr>
          <w:rFonts w:eastAsia="新宋体"/>
          <w:color w:val="000000" w:themeColor="text1"/>
          <w:kern w:val="0"/>
          <w:szCs w:val="21"/>
        </w:rPr>
        <w:tab/>
        <w:t xml:space="preserve">              </w:t>
      </w:r>
      <w:r w:rsidRPr="000B7EF2">
        <w:rPr>
          <w:rFonts w:eastAsia="新宋体"/>
          <w:color w:val="000000" w:themeColor="text1"/>
          <w:kern w:val="0"/>
          <w:szCs w:val="21"/>
        </w:rPr>
        <w:tab/>
        <w:t>//</w:t>
      </w:r>
      <w:r w:rsidRPr="000B7EF2">
        <w:rPr>
          <w:rFonts w:eastAsia="新宋体"/>
          <w:color w:val="000000" w:themeColor="text1"/>
          <w:kern w:val="0"/>
          <w:szCs w:val="21"/>
        </w:rPr>
        <w:t>销毁栈</w:t>
      </w:r>
    </w:p>
    <w:p w14:paraId="25C8DCC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};</w:t>
      </w:r>
    </w:p>
    <w:p w14:paraId="25CABB4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int main() {</w:t>
      </w:r>
    </w:p>
    <w:p w14:paraId="6D7F455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using namespace std;</w:t>
      </w:r>
    </w:p>
    <w:p w14:paraId="4695184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char t[2018];</w:t>
      </w:r>
    </w:p>
    <w:p w14:paraId="60D1B38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x;</w:t>
      </w:r>
    </w:p>
    <w:p w14:paraId="67E0804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 a(10);</w:t>
      </w:r>
    </w:p>
    <w:p w14:paraId="2AA52B6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 &lt;&lt; 1;</w:t>
      </w:r>
    </w:p>
    <w:p w14:paraId="1D7E2C6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 &lt;&lt; 2;</w:t>
      </w:r>
    </w:p>
    <w:p w14:paraId="0C7AA1D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a.print(t);</w:t>
      </w:r>
    </w:p>
    <w:p w14:paraId="57A0A6C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t &lt;&lt; endl;</w:t>
      </w:r>
    </w:p>
    <w:p w14:paraId="492BE88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STACK b(a);</w:t>
      </w:r>
    </w:p>
    <w:p w14:paraId="3485608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 &gt;&gt; x;</w:t>
      </w:r>
    </w:p>
    <w:p w14:paraId="7BD43BA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x &lt;&lt; endl;</w:t>
      </w:r>
    </w:p>
    <w:p w14:paraId="1801937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b.print(t);</w:t>
      </w:r>
    </w:p>
    <w:p w14:paraId="0F832AC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t &lt;&lt; endl;</w:t>
      </w:r>
    </w:p>
    <w:p w14:paraId="360BDE8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a.print(t);</w:t>
      </w:r>
    </w:p>
    <w:p w14:paraId="006454D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t &lt;&lt; endl;</w:t>
      </w:r>
    </w:p>
    <w:p w14:paraId="241731E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 = b;</w:t>
      </w:r>
    </w:p>
    <w:p w14:paraId="28E2C33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a.print(t);</w:t>
      </w:r>
    </w:p>
    <w:p w14:paraId="1E68CC3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t &lt;&lt; endl;</w:t>
      </w:r>
    </w:p>
    <w:p w14:paraId="356FE1C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 &gt;&gt; x;</w:t>
      </w:r>
    </w:p>
    <w:p w14:paraId="203664A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 &gt;&gt; x;</w:t>
      </w:r>
    </w:p>
    <w:p w14:paraId="61C0BCE0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x &lt;&lt; endl;</w:t>
      </w:r>
    </w:p>
    <w:p w14:paraId="3A1AC58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 = move(b);</w:t>
      </w:r>
    </w:p>
    <w:p w14:paraId="301891F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a.print(t);</w:t>
      </w:r>
    </w:p>
    <w:p w14:paraId="39A4032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lastRenderedPageBreak/>
        <w:t xml:space="preserve">    cout &lt;&lt; t &lt;&lt; endl;</w:t>
      </w:r>
    </w:p>
    <w:p w14:paraId="641A9E6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//STACK c (move(b));</w:t>
      </w:r>
    </w:p>
    <w:p w14:paraId="6C3BB31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//c.print(t);</w:t>
      </w:r>
    </w:p>
    <w:p w14:paraId="4951E20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//cout &lt;&lt; t &lt;&lt; endl;</w:t>
      </w:r>
    </w:p>
    <w:p w14:paraId="6559FA3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nmark = 0;</w:t>
      </w:r>
    </w:p>
    <w:p w14:paraId="47E0121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const char* strResult = TestSTACK(nmark);</w:t>
      </w:r>
    </w:p>
    <w:p w14:paraId="7A23434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"</w:t>
      </w:r>
      <w:r w:rsidRPr="000B7EF2">
        <w:rPr>
          <w:rFonts w:eastAsia="新宋体"/>
          <w:color w:val="000000" w:themeColor="text1"/>
          <w:kern w:val="0"/>
          <w:szCs w:val="21"/>
        </w:rPr>
        <w:t>学号：</w:t>
      </w:r>
      <w:r w:rsidRPr="000B7EF2">
        <w:rPr>
          <w:rFonts w:eastAsia="新宋体"/>
          <w:color w:val="000000" w:themeColor="text1"/>
          <w:kern w:val="0"/>
          <w:szCs w:val="21"/>
        </w:rPr>
        <w:t>U201814604" &lt;&lt; endl;</w:t>
      </w:r>
    </w:p>
    <w:p w14:paraId="35D9518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"</w:t>
      </w:r>
      <w:r w:rsidRPr="000B7EF2">
        <w:rPr>
          <w:rFonts w:eastAsia="新宋体"/>
          <w:color w:val="000000" w:themeColor="text1"/>
          <w:kern w:val="0"/>
          <w:szCs w:val="21"/>
        </w:rPr>
        <w:t>姓名：黄俊淇</w:t>
      </w:r>
      <w:r w:rsidRPr="000B7EF2">
        <w:rPr>
          <w:rFonts w:eastAsia="新宋体"/>
          <w:color w:val="000000" w:themeColor="text1"/>
          <w:kern w:val="0"/>
          <w:szCs w:val="21"/>
        </w:rPr>
        <w:t>" &lt;&lt; endl;</w:t>
      </w:r>
    </w:p>
    <w:p w14:paraId="6D19E51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cout &lt;&lt; "</w:t>
      </w:r>
      <w:r w:rsidRPr="000B7EF2">
        <w:rPr>
          <w:rFonts w:eastAsia="新宋体"/>
          <w:color w:val="000000" w:themeColor="text1"/>
          <w:kern w:val="0"/>
          <w:szCs w:val="21"/>
        </w:rPr>
        <w:t>实验三测试：</w:t>
      </w:r>
      <w:r w:rsidRPr="000B7EF2">
        <w:rPr>
          <w:rFonts w:eastAsia="新宋体"/>
          <w:color w:val="000000" w:themeColor="text1"/>
          <w:kern w:val="0"/>
          <w:szCs w:val="21"/>
        </w:rPr>
        <w:t>" &lt;&lt; strResult &lt;&lt; ',' &lt;&lt; nmark &lt;&lt; endl;</w:t>
      </w:r>
    </w:p>
    <w:p w14:paraId="1576618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0;</w:t>
      </w:r>
    </w:p>
    <w:p w14:paraId="798908B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191FE13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STACK::STACK(int m) :QUEUE(m), q(m) {</w:t>
      </w:r>
    </w:p>
    <w:p w14:paraId="770FF6A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</w:t>
      </w:r>
    </w:p>
    <w:p w14:paraId="3A77938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1862A67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STACK::STACK(const STACK&amp; s) : QUEUE(s), q(s.q) {</w:t>
      </w:r>
    </w:p>
    <w:p w14:paraId="1B99CF1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</w:p>
    <w:p w14:paraId="76AAA2B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0B30F58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STACK::STACK(STACK&amp;&amp; s)noexcept : QUEUE(std::move(s)), q(std::move(s.q)) {</w:t>
      </w:r>
    </w:p>
    <w:p w14:paraId="7048654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</w:p>
    <w:p w14:paraId="246347B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0FC2099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int STACK::size()const noexcept {</w:t>
      </w:r>
    </w:p>
    <w:p w14:paraId="21F60FB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2*q.size();</w:t>
      </w:r>
    </w:p>
    <w:p w14:paraId="77C4B11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4FCBD87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STACK::operator int()const noexcept {</w:t>
      </w:r>
    </w:p>
    <w:p w14:paraId="5A3C1DC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q1 = QUEUE::operator int();</w:t>
      </w:r>
    </w:p>
    <w:p w14:paraId="4F4F3F3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q2 = q.operator int();</w:t>
      </w:r>
    </w:p>
    <w:p w14:paraId="2E3A399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q1 + q2;</w:t>
      </w:r>
    </w:p>
    <w:p w14:paraId="0ABF35D0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648020A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STACK&amp; STACK::operator&lt;&lt;(int e) {</w:t>
      </w:r>
    </w:p>
    <w:p w14:paraId="2270F04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q1 = QUEUE::operator int();</w:t>
      </w:r>
    </w:p>
    <w:p w14:paraId="61BE65D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q2 = q.operator int();</w:t>
      </w:r>
    </w:p>
    <w:p w14:paraId="60562D6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temp;</w:t>
      </w:r>
    </w:p>
    <w:p w14:paraId="651937D0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if((q1+q2)==(2*q.size()-2)) throw("STACK is full!");</w:t>
      </w:r>
    </w:p>
    <w:p w14:paraId="137F0D8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 (q1 == (q.size() - 1) &amp;&amp; q2 &lt; (q.size()- 1)) {</w:t>
      </w:r>
    </w:p>
    <w:p w14:paraId="0C364A7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this-&gt;QUEUE::operator&gt;&gt;(temp);</w:t>
      </w:r>
    </w:p>
    <w:p w14:paraId="19D34B9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q.operator&lt;&lt;(temp);</w:t>
      </w:r>
    </w:p>
    <w:p w14:paraId="5A08891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this-&gt;QUEUE::operator&lt;&lt;(e);</w:t>
      </w:r>
    </w:p>
    <w:p w14:paraId="14804D5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1924B4F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if (q1 &lt; (q.size() - 1) &amp;&amp; q2 == (q.size() - 1)) {</w:t>
      </w:r>
    </w:p>
    <w:p w14:paraId="30401D5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this-&gt;QUEUE::operator&lt;&lt;(e);</w:t>
      </w:r>
    </w:p>
    <w:p w14:paraId="26B2346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1D9103D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if (q1 == 0&amp;&amp;q2!=0) {</w:t>
      </w:r>
    </w:p>
    <w:p w14:paraId="5F4C762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q.operator&lt;&lt;(e);</w:t>
      </w:r>
    </w:p>
    <w:p w14:paraId="135E122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1AEB6DC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if(q2==0&amp;&amp;q1!=0) {</w:t>
      </w:r>
    </w:p>
    <w:p w14:paraId="54DE948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lastRenderedPageBreak/>
        <w:t xml:space="preserve">        this-&gt;QUEUE::operator&lt;&lt;(e);</w:t>
      </w:r>
    </w:p>
    <w:p w14:paraId="79F4CBD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3F3CFE4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{</w:t>
      </w:r>
    </w:p>
    <w:p w14:paraId="21F3B75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this-&gt;QUEUE::operator&lt;&lt;(e);</w:t>
      </w:r>
    </w:p>
    <w:p w14:paraId="1DCD84B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7069EAF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*this;</w:t>
      </w:r>
    </w:p>
    <w:p w14:paraId="2A693C8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22433B7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STACK&amp; STACK::operator&gt;&gt;(int &amp;e) {</w:t>
      </w:r>
    </w:p>
    <w:p w14:paraId="084C2D5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q1 = QUEUE::operator int();</w:t>
      </w:r>
    </w:p>
    <w:p w14:paraId="6D73A9B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q2 = q.operator int();</w:t>
      </w:r>
    </w:p>
    <w:p w14:paraId="0943704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num;</w:t>
      </w:r>
    </w:p>
    <w:p w14:paraId="7B38467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 (q1 == 0 &amp;&amp; q2 == 0) throw("STACK is empty!");</w:t>
      </w:r>
    </w:p>
    <w:p w14:paraId="38F40CD0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temp;</w:t>
      </w:r>
    </w:p>
    <w:p w14:paraId="059C496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 (q1 == 0 &amp;&amp; q2 != 0) {</w:t>
      </w:r>
    </w:p>
    <w:p w14:paraId="57B9A77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while (q2 &gt; 1) {</w:t>
      </w:r>
    </w:p>
    <w:p w14:paraId="085AB4B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 q.operator&gt;&gt;(temp);</w:t>
      </w:r>
    </w:p>
    <w:p w14:paraId="1AD459B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 this-&gt;QUEUE::operator&lt;&lt;(temp);</w:t>
      </w:r>
    </w:p>
    <w:p w14:paraId="5F830EB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 --q2;</w:t>
      </w:r>
    </w:p>
    <w:p w14:paraId="41D8234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}</w:t>
      </w:r>
    </w:p>
    <w:p w14:paraId="1BCF09E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q.operator&gt;&gt;(e);</w:t>
      </w:r>
    </w:p>
    <w:p w14:paraId="70BACC7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</w:t>
      </w:r>
    </w:p>
    <w:p w14:paraId="4942AEE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1E3C73E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if (q2 == 0 &amp;&amp; q1 != 0) {</w:t>
      </w:r>
    </w:p>
    <w:p w14:paraId="1037A0F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while (q1 &gt; 1) {</w:t>
      </w:r>
    </w:p>
    <w:p w14:paraId="4127E09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this-&gt;QUEUE::operator&gt;&gt;(temp);</w:t>
      </w:r>
    </w:p>
    <w:p w14:paraId="31E053D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q.operator&lt;&lt;(temp);</w:t>
      </w:r>
    </w:p>
    <w:p w14:paraId="05FDBF3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--q1;</w:t>
      </w:r>
    </w:p>
    <w:p w14:paraId="729D85D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}</w:t>
      </w:r>
    </w:p>
    <w:p w14:paraId="202428F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this-&gt;QUEUE::operator&gt;&gt;(e);</w:t>
      </w:r>
    </w:p>
    <w:p w14:paraId="2643D3C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</w:t>
      </w:r>
    </w:p>
    <w:p w14:paraId="131F9F6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3F32274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</w:t>
      </w:r>
    </w:p>
    <w:p w14:paraId="02199CD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{</w:t>
      </w:r>
    </w:p>
    <w:p w14:paraId="2BA3D4D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while (q1 &gt; 1) {</w:t>
      </w:r>
    </w:p>
    <w:p w14:paraId="47289D3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this-&gt;QUEUE::operator&gt;&gt;(temp);</w:t>
      </w:r>
    </w:p>
    <w:p w14:paraId="7C24FDE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this-&gt;QUEUE::operator&lt;&lt;(temp);</w:t>
      </w:r>
    </w:p>
    <w:p w14:paraId="322E8C5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q1--;</w:t>
      </w:r>
    </w:p>
    <w:p w14:paraId="3EC9FF2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664F55E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this-&gt;QUEUE::operator&gt;&gt;(e);</w:t>
      </w:r>
    </w:p>
    <w:p w14:paraId="0CA0A3F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09BE208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*this;</w:t>
      </w:r>
    </w:p>
    <w:p w14:paraId="5DF2BBE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4420479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STACK&amp; STACK::operator=(const STACK&amp; s) {</w:t>
      </w:r>
    </w:p>
    <w:p w14:paraId="25684E0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 (this == &amp;s) return *this;</w:t>
      </w:r>
    </w:p>
    <w:p w14:paraId="2D86C71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//if (q.size() != 0) q.~QUEUE();</w:t>
      </w:r>
    </w:p>
    <w:p w14:paraId="268FFDE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lastRenderedPageBreak/>
        <w:t xml:space="preserve">    //if (this-&gt;QUEUE::size() != 0) this-&gt;QUEUE::~QUEUE();</w:t>
      </w:r>
    </w:p>
    <w:p w14:paraId="7D0BF36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this-&gt;QUEUE::operator=(s);</w:t>
      </w:r>
    </w:p>
    <w:p w14:paraId="4E86E0D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q.operator=(s.q);</w:t>
      </w:r>
    </w:p>
    <w:p w14:paraId="276C40C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*this;</w:t>
      </w:r>
    </w:p>
    <w:p w14:paraId="7EFE776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0338559C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STACK&amp; STACK::operator=(STACK&amp;&amp; s)noexcept {</w:t>
      </w:r>
    </w:p>
    <w:p w14:paraId="2339006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 (this == &amp;s) return *this;</w:t>
      </w:r>
    </w:p>
    <w:p w14:paraId="5CD0B11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this-&gt;QUEUE::operator=(std::move(s));</w:t>
      </w:r>
    </w:p>
    <w:p w14:paraId="4D263850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q.operator=(std::move(s.q));</w:t>
      </w:r>
    </w:p>
    <w:p w14:paraId="4E4B2C0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*this;</w:t>
      </w:r>
    </w:p>
    <w:p w14:paraId="34E5EA8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7362336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char* STACK::print(char* b)const noexcept {</w:t>
      </w:r>
    </w:p>
    <w:p w14:paraId="195AB66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q1 = this-&gt;QUEUE::operator int();</w:t>
      </w:r>
    </w:p>
    <w:p w14:paraId="4814926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q2 = q.operator int();</w:t>
      </w:r>
    </w:p>
    <w:p w14:paraId="5841D62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 (q1 == 0 &amp;&amp; q2 == 0) throw("STACK is empty!");</w:t>
      </w:r>
    </w:p>
    <w:p w14:paraId="70C19AB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//std::string s;</w:t>
      </w:r>
    </w:p>
    <w:p w14:paraId="4E5944A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</w:t>
      </w:r>
    </w:p>
    <w:p w14:paraId="51ACBE1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i = 0;</w:t>
      </w:r>
    </w:p>
    <w:p w14:paraId="6B068F3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int j=0;</w:t>
      </w:r>
    </w:p>
    <w:p w14:paraId="75B116A8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if (q1 != 0 &amp;&amp; q2 != 0) {</w:t>
      </w:r>
    </w:p>
    <w:p w14:paraId="25BF179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q.print(b);</w:t>
      </w:r>
    </w:p>
    <w:p w14:paraId="2EF9506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int m = 2 * q2;</w:t>
      </w:r>
    </w:p>
    <w:p w14:paraId="2D8F4B80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b[m - 1] = ',';</w:t>
      </w:r>
    </w:p>
    <w:p w14:paraId="6D50488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this-&gt;QUEUE::print(&amp;b[m]);</w:t>
      </w:r>
    </w:p>
    <w:p w14:paraId="3BFBA43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b[2*m-1] = '\0';</w:t>
      </w:r>
    </w:p>
    <w:p w14:paraId="3FD7699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45FA5B4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if (q1 == 0 &amp;&amp; q2 != 0) {</w:t>
      </w:r>
    </w:p>
    <w:p w14:paraId="308CD76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q.print(b);</w:t>
      </w:r>
    </w:p>
    <w:p w14:paraId="2630B37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356160F4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else if (q1 != 0&amp;&amp;q2==0 ) {</w:t>
      </w:r>
    </w:p>
    <w:p w14:paraId="73D1351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this-&gt;QUEUE::print(b);</w:t>
      </w:r>
    </w:p>
    <w:p w14:paraId="3BEFE73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//if (q2 != 0) q.print(b + 6);</w:t>
      </w:r>
    </w:p>
    <w:p w14:paraId="7D85F3AE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</w:t>
      </w:r>
    </w:p>
    <w:p w14:paraId="16E25E1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/*std::string temp[10];</w:t>
      </w:r>
    </w:p>
    <w:p w14:paraId="05403FD9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while (s[i] != '\0') {</w:t>
      </w:r>
    </w:p>
    <w:p w14:paraId="0CDE10B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if (s[i] == ',') {</w:t>
      </w:r>
    </w:p>
    <w:p w14:paraId="3E35299B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i++;</w:t>
      </w:r>
    </w:p>
    <w:p w14:paraId="1889FE5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j++;</w:t>
      </w:r>
    </w:p>
    <w:p w14:paraId="00EE4F8F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    continue;</w:t>
      </w:r>
    </w:p>
    <w:p w14:paraId="516EC42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}</w:t>
      </w:r>
    </w:p>
    <w:p w14:paraId="21686756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    temp[j] += s[i];</w:t>
      </w:r>
    </w:p>
    <w:p w14:paraId="3D5118A5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}*/</w:t>
      </w:r>
    </w:p>
    <w:p w14:paraId="6B2B59F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//std::cout &lt;&lt; b;</w:t>
      </w:r>
    </w:p>
    <w:p w14:paraId="792650E2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return b;</w:t>
      </w:r>
    </w:p>
    <w:p w14:paraId="4DF9E251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066C0CC7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lastRenderedPageBreak/>
        <w:t>STACK::~STACK()noexcept{</w:t>
      </w:r>
    </w:p>
    <w:p w14:paraId="7A32EF7A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// if(q.size()!=0) q.~QUEUE();</w:t>
      </w:r>
    </w:p>
    <w:p w14:paraId="0F1A1C93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 xml:space="preserve">    //if(this) this-&gt;QUEUE::~QUEUE();</w:t>
      </w:r>
    </w:p>
    <w:p w14:paraId="77C6F39D" w14:textId="77777777" w:rsidR="00217E5F" w:rsidRPr="000B7EF2" w:rsidRDefault="00217E5F" w:rsidP="00217E5F">
      <w:pPr>
        <w:autoSpaceDE w:val="0"/>
        <w:autoSpaceDN w:val="0"/>
        <w:adjustRightInd w:val="0"/>
        <w:jc w:val="left"/>
        <w:rPr>
          <w:rFonts w:eastAsia="新宋体"/>
          <w:color w:val="000000" w:themeColor="text1"/>
          <w:kern w:val="0"/>
          <w:szCs w:val="21"/>
        </w:rPr>
      </w:pPr>
      <w:r w:rsidRPr="000B7EF2">
        <w:rPr>
          <w:rFonts w:eastAsia="新宋体"/>
          <w:color w:val="000000" w:themeColor="text1"/>
          <w:kern w:val="0"/>
          <w:szCs w:val="21"/>
        </w:rPr>
        <w:t>}</w:t>
      </w:r>
    </w:p>
    <w:p w14:paraId="6417681F" w14:textId="77777777" w:rsidR="00930BE8" w:rsidRPr="000B7EF2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 w:themeColor="text1"/>
          <w:sz w:val="24"/>
        </w:rPr>
      </w:pPr>
    </w:p>
    <w:p w14:paraId="710256D5" w14:textId="77777777" w:rsidR="00CE7677" w:rsidRPr="000B7EF2" w:rsidRDefault="00CE7677">
      <w:pPr>
        <w:spacing w:line="360" w:lineRule="auto"/>
        <w:jc w:val="left"/>
        <w:textAlignment w:val="baseline"/>
        <w:rPr>
          <w:b/>
          <w:color w:val="000000" w:themeColor="text1"/>
          <w:sz w:val="24"/>
        </w:rPr>
      </w:pPr>
    </w:p>
    <w:sectPr w:rsidR="00CE7677" w:rsidRPr="000B7E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4F720" w14:textId="77777777" w:rsidR="007E45EA" w:rsidRDefault="007E45EA">
      <w:r>
        <w:separator/>
      </w:r>
    </w:p>
  </w:endnote>
  <w:endnote w:type="continuationSeparator" w:id="0">
    <w:p w14:paraId="37F728B7" w14:textId="77777777" w:rsidR="007E45EA" w:rsidRDefault="007E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F3409" w14:textId="77777777" w:rsidR="00EF6D25" w:rsidRDefault="00EF6D2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58002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5D1271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327CA4D8" w14:textId="77777777" w:rsidR="00BC55CA" w:rsidRDefault="00BC55C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F0855" w14:textId="77777777" w:rsidR="00EF6D25" w:rsidRDefault="00EF6D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26358" w14:textId="77777777" w:rsidR="007E45EA" w:rsidRDefault="007E45EA">
      <w:r>
        <w:separator/>
      </w:r>
    </w:p>
  </w:footnote>
  <w:footnote w:type="continuationSeparator" w:id="0">
    <w:p w14:paraId="3EAB2CEA" w14:textId="77777777" w:rsidR="007E45EA" w:rsidRDefault="007E4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8487A" w14:textId="77777777" w:rsidR="00EF6D25" w:rsidRDefault="00EF6D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8EB31" w14:textId="77777777" w:rsidR="00BC55CA" w:rsidRPr="0065541C" w:rsidRDefault="00EF6D25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08B7177" wp14:editId="008C89B9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0" t="0" r="0" b="1206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8FEBA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">
              <o:lock v:ext="edit" shapetype="f"/>
            </v:line>
          </w:pict>
        </mc:Fallback>
      </mc:AlternateContent>
    </w:r>
    <w:r w:rsidR="00550BB7">
      <w:rPr>
        <w:rFonts w:ascii="楷体_GB2312" w:eastAsia="楷体_GB2312" w:hint="eastAsia"/>
        <w:b/>
        <w:sz w:val="24"/>
        <w:szCs w:val="24"/>
      </w:rPr>
      <w:t>面向对象程序</w:t>
    </w:r>
    <w:r w:rsidR="00BC55CA" w:rsidRPr="0065541C">
      <w:rPr>
        <w:rFonts w:ascii="楷体_GB2312" w:eastAsia="楷体_GB2312" w:hint="eastAsia"/>
        <w:b/>
        <w:sz w:val="24"/>
        <w:szCs w:val="24"/>
      </w:rPr>
      <w:t>设计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25F37BD0" w14:textId="77777777" w:rsidR="00BC55CA" w:rsidRDefault="00BC55CA">
    <w:pPr>
      <w:pStyle w:val="a3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7DE3D" w14:textId="77777777" w:rsidR="00EF6D25" w:rsidRDefault="00EF6D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2B1F30"/>
    <w:multiLevelType w:val="hybridMultilevel"/>
    <w:tmpl w:val="26C0E604"/>
    <w:lvl w:ilvl="0" w:tplc="DDE06AF8">
      <w:start w:val="1"/>
      <w:numFmt w:val="decimal"/>
      <w:lvlText w:val="（%1）"/>
      <w:lvlJc w:val="left"/>
      <w:pPr>
        <w:ind w:left="120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07B8C"/>
    <w:rsid w:val="000126E7"/>
    <w:rsid w:val="00032F93"/>
    <w:rsid w:val="00041FAE"/>
    <w:rsid w:val="00042F97"/>
    <w:rsid w:val="000534F8"/>
    <w:rsid w:val="000557AB"/>
    <w:rsid w:val="000917DA"/>
    <w:rsid w:val="000A016A"/>
    <w:rsid w:val="000A14B3"/>
    <w:rsid w:val="000A2DE7"/>
    <w:rsid w:val="000A6B18"/>
    <w:rsid w:val="000B51C0"/>
    <w:rsid w:val="000B7EF2"/>
    <w:rsid w:val="000C6E29"/>
    <w:rsid w:val="000D20FC"/>
    <w:rsid w:val="000D4194"/>
    <w:rsid w:val="000D4EAE"/>
    <w:rsid w:val="000D5A7E"/>
    <w:rsid w:val="00114FC8"/>
    <w:rsid w:val="00120C7C"/>
    <w:rsid w:val="001274FE"/>
    <w:rsid w:val="001537E6"/>
    <w:rsid w:val="0015580E"/>
    <w:rsid w:val="00164920"/>
    <w:rsid w:val="001727A4"/>
    <w:rsid w:val="00172A27"/>
    <w:rsid w:val="00181E52"/>
    <w:rsid w:val="0019244F"/>
    <w:rsid w:val="001961F6"/>
    <w:rsid w:val="001A2030"/>
    <w:rsid w:val="001A4AB4"/>
    <w:rsid w:val="001D3E5F"/>
    <w:rsid w:val="001D662B"/>
    <w:rsid w:val="001F09FC"/>
    <w:rsid w:val="001F13BB"/>
    <w:rsid w:val="001F2571"/>
    <w:rsid w:val="002021D9"/>
    <w:rsid w:val="00217E5F"/>
    <w:rsid w:val="002400BA"/>
    <w:rsid w:val="00243D0B"/>
    <w:rsid w:val="002466EA"/>
    <w:rsid w:val="0027614A"/>
    <w:rsid w:val="002840C7"/>
    <w:rsid w:val="00284736"/>
    <w:rsid w:val="002949EE"/>
    <w:rsid w:val="002A4549"/>
    <w:rsid w:val="002C08E0"/>
    <w:rsid w:val="002D4225"/>
    <w:rsid w:val="002F0D82"/>
    <w:rsid w:val="00304527"/>
    <w:rsid w:val="00306FA9"/>
    <w:rsid w:val="0032264C"/>
    <w:rsid w:val="00331D5F"/>
    <w:rsid w:val="003334FF"/>
    <w:rsid w:val="00334AE7"/>
    <w:rsid w:val="00360CAB"/>
    <w:rsid w:val="003644F0"/>
    <w:rsid w:val="00371DB7"/>
    <w:rsid w:val="00381298"/>
    <w:rsid w:val="00387445"/>
    <w:rsid w:val="003942DE"/>
    <w:rsid w:val="00395C54"/>
    <w:rsid w:val="003B2139"/>
    <w:rsid w:val="003B3C78"/>
    <w:rsid w:val="003B4B44"/>
    <w:rsid w:val="003E2F0A"/>
    <w:rsid w:val="003E3906"/>
    <w:rsid w:val="00401433"/>
    <w:rsid w:val="004232F7"/>
    <w:rsid w:val="004649E1"/>
    <w:rsid w:val="004709AD"/>
    <w:rsid w:val="00476324"/>
    <w:rsid w:val="004953F2"/>
    <w:rsid w:val="004A1A0E"/>
    <w:rsid w:val="004A3EB5"/>
    <w:rsid w:val="004B6706"/>
    <w:rsid w:val="004D0AE9"/>
    <w:rsid w:val="00505791"/>
    <w:rsid w:val="0050614C"/>
    <w:rsid w:val="00506D21"/>
    <w:rsid w:val="00515876"/>
    <w:rsid w:val="00523166"/>
    <w:rsid w:val="00544B9B"/>
    <w:rsid w:val="00550BB7"/>
    <w:rsid w:val="00561975"/>
    <w:rsid w:val="00577562"/>
    <w:rsid w:val="005A529C"/>
    <w:rsid w:val="005C72E9"/>
    <w:rsid w:val="005C7C6B"/>
    <w:rsid w:val="005D1271"/>
    <w:rsid w:val="005D1276"/>
    <w:rsid w:val="005E26CF"/>
    <w:rsid w:val="005E4CA2"/>
    <w:rsid w:val="005E6288"/>
    <w:rsid w:val="005E6FC2"/>
    <w:rsid w:val="005F2B95"/>
    <w:rsid w:val="006028E4"/>
    <w:rsid w:val="006065B2"/>
    <w:rsid w:val="006227B9"/>
    <w:rsid w:val="00633E40"/>
    <w:rsid w:val="00637253"/>
    <w:rsid w:val="00641925"/>
    <w:rsid w:val="00652A30"/>
    <w:rsid w:val="0065541C"/>
    <w:rsid w:val="006721DB"/>
    <w:rsid w:val="006A0D84"/>
    <w:rsid w:val="006A2C5C"/>
    <w:rsid w:val="006B523D"/>
    <w:rsid w:val="006B6B16"/>
    <w:rsid w:val="006C7FD9"/>
    <w:rsid w:val="006D069E"/>
    <w:rsid w:val="006D7E91"/>
    <w:rsid w:val="006E050B"/>
    <w:rsid w:val="006E4479"/>
    <w:rsid w:val="00715AEA"/>
    <w:rsid w:val="0071666D"/>
    <w:rsid w:val="00733B7B"/>
    <w:rsid w:val="00741B2F"/>
    <w:rsid w:val="00742BB3"/>
    <w:rsid w:val="00774D84"/>
    <w:rsid w:val="0077582A"/>
    <w:rsid w:val="00786BBD"/>
    <w:rsid w:val="007943D3"/>
    <w:rsid w:val="007A2B43"/>
    <w:rsid w:val="007A4E13"/>
    <w:rsid w:val="007B3378"/>
    <w:rsid w:val="007C1EAA"/>
    <w:rsid w:val="007C2EFC"/>
    <w:rsid w:val="007D39E2"/>
    <w:rsid w:val="007D62E2"/>
    <w:rsid w:val="007E4408"/>
    <w:rsid w:val="007E45EA"/>
    <w:rsid w:val="0080497D"/>
    <w:rsid w:val="00814B9A"/>
    <w:rsid w:val="00815394"/>
    <w:rsid w:val="008155E0"/>
    <w:rsid w:val="0082468A"/>
    <w:rsid w:val="00824A9F"/>
    <w:rsid w:val="00825A2C"/>
    <w:rsid w:val="0084241C"/>
    <w:rsid w:val="008457B9"/>
    <w:rsid w:val="00856ADF"/>
    <w:rsid w:val="00861549"/>
    <w:rsid w:val="008816BB"/>
    <w:rsid w:val="00882EB7"/>
    <w:rsid w:val="00887A50"/>
    <w:rsid w:val="008910E6"/>
    <w:rsid w:val="008928BD"/>
    <w:rsid w:val="008B6594"/>
    <w:rsid w:val="008C4370"/>
    <w:rsid w:val="008C628E"/>
    <w:rsid w:val="008C6723"/>
    <w:rsid w:val="008D3AD9"/>
    <w:rsid w:val="008D5706"/>
    <w:rsid w:val="008E7F77"/>
    <w:rsid w:val="008F31ED"/>
    <w:rsid w:val="008F380D"/>
    <w:rsid w:val="008F66F0"/>
    <w:rsid w:val="00910423"/>
    <w:rsid w:val="0092702C"/>
    <w:rsid w:val="00930BE8"/>
    <w:rsid w:val="009402DD"/>
    <w:rsid w:val="00941504"/>
    <w:rsid w:val="00957AFB"/>
    <w:rsid w:val="00982A6A"/>
    <w:rsid w:val="009C5A39"/>
    <w:rsid w:val="009C725E"/>
    <w:rsid w:val="009D59B0"/>
    <w:rsid w:val="009D5AFC"/>
    <w:rsid w:val="009D6F69"/>
    <w:rsid w:val="009E1F6A"/>
    <w:rsid w:val="009E2D33"/>
    <w:rsid w:val="009E328F"/>
    <w:rsid w:val="00A04856"/>
    <w:rsid w:val="00A073EB"/>
    <w:rsid w:val="00A4758D"/>
    <w:rsid w:val="00A50745"/>
    <w:rsid w:val="00A60461"/>
    <w:rsid w:val="00A93238"/>
    <w:rsid w:val="00A9635B"/>
    <w:rsid w:val="00AA12EA"/>
    <w:rsid w:val="00AA26CD"/>
    <w:rsid w:val="00AC0F62"/>
    <w:rsid w:val="00AC628A"/>
    <w:rsid w:val="00AD1A94"/>
    <w:rsid w:val="00AE356E"/>
    <w:rsid w:val="00B1282C"/>
    <w:rsid w:val="00B1388A"/>
    <w:rsid w:val="00B45B33"/>
    <w:rsid w:val="00B45F77"/>
    <w:rsid w:val="00B53006"/>
    <w:rsid w:val="00B55769"/>
    <w:rsid w:val="00B61A81"/>
    <w:rsid w:val="00B66CDD"/>
    <w:rsid w:val="00B81882"/>
    <w:rsid w:val="00B95ADD"/>
    <w:rsid w:val="00B97679"/>
    <w:rsid w:val="00BA5CBA"/>
    <w:rsid w:val="00BC0E15"/>
    <w:rsid w:val="00BC55CA"/>
    <w:rsid w:val="00BD704C"/>
    <w:rsid w:val="00BE1CDE"/>
    <w:rsid w:val="00BE6255"/>
    <w:rsid w:val="00BF15F0"/>
    <w:rsid w:val="00BF1B8D"/>
    <w:rsid w:val="00BF6D6C"/>
    <w:rsid w:val="00C00CCC"/>
    <w:rsid w:val="00C0396B"/>
    <w:rsid w:val="00C20E75"/>
    <w:rsid w:val="00C51A29"/>
    <w:rsid w:val="00C60684"/>
    <w:rsid w:val="00C66AEF"/>
    <w:rsid w:val="00C70EA4"/>
    <w:rsid w:val="00C714E1"/>
    <w:rsid w:val="00C75B6E"/>
    <w:rsid w:val="00C8115B"/>
    <w:rsid w:val="00C96959"/>
    <w:rsid w:val="00CB0646"/>
    <w:rsid w:val="00CB360A"/>
    <w:rsid w:val="00CB3B49"/>
    <w:rsid w:val="00CC3B0D"/>
    <w:rsid w:val="00CC5BB0"/>
    <w:rsid w:val="00CD1365"/>
    <w:rsid w:val="00CE39AC"/>
    <w:rsid w:val="00CE7677"/>
    <w:rsid w:val="00CF54BD"/>
    <w:rsid w:val="00D040F8"/>
    <w:rsid w:val="00D20C8A"/>
    <w:rsid w:val="00D2439F"/>
    <w:rsid w:val="00D307B9"/>
    <w:rsid w:val="00D33260"/>
    <w:rsid w:val="00D558D1"/>
    <w:rsid w:val="00D644D4"/>
    <w:rsid w:val="00D658E1"/>
    <w:rsid w:val="00D72D04"/>
    <w:rsid w:val="00D76CE1"/>
    <w:rsid w:val="00D8757E"/>
    <w:rsid w:val="00D905A4"/>
    <w:rsid w:val="00D96906"/>
    <w:rsid w:val="00E07793"/>
    <w:rsid w:val="00E26930"/>
    <w:rsid w:val="00E40DAA"/>
    <w:rsid w:val="00E42054"/>
    <w:rsid w:val="00E6254E"/>
    <w:rsid w:val="00E62C56"/>
    <w:rsid w:val="00E82F33"/>
    <w:rsid w:val="00E9058B"/>
    <w:rsid w:val="00E905AE"/>
    <w:rsid w:val="00EA57BE"/>
    <w:rsid w:val="00EC5EC9"/>
    <w:rsid w:val="00ED5D53"/>
    <w:rsid w:val="00EE31A4"/>
    <w:rsid w:val="00EF1AE3"/>
    <w:rsid w:val="00EF1DE0"/>
    <w:rsid w:val="00EF6D25"/>
    <w:rsid w:val="00F04F7E"/>
    <w:rsid w:val="00F21324"/>
    <w:rsid w:val="00F45BAD"/>
    <w:rsid w:val="00F519A6"/>
    <w:rsid w:val="00F71B88"/>
    <w:rsid w:val="00F950E5"/>
    <w:rsid w:val="00F97E84"/>
    <w:rsid w:val="00FA5499"/>
    <w:rsid w:val="00FD0685"/>
    <w:rsid w:val="00FD7983"/>
    <w:rsid w:val="00F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4551D5AF"/>
  <w15:chartTrackingRefBased/>
  <w15:docId w15:val="{1FEC2907-0A0F-764B-A11E-2BF918FA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217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3162</Words>
  <Characters>5543</Characters>
  <Application>Microsoft Office Word</Application>
  <DocSecurity>0</DocSecurity>
  <PresentationFormat/>
  <Lines>46</Lines>
  <Paragraphs>17</Paragraphs>
  <Slides>0</Slides>
  <Notes>0</Notes>
  <HiddenSlides>0</HiddenSlides>
  <MMClips>0</MMClips>
  <ScaleCrop>false</ScaleCrop>
  <Company>Lenovo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efe</cp:lastModifiedBy>
  <cp:revision>2</cp:revision>
  <cp:lastPrinted>2007-09-24T09:20:00Z</cp:lastPrinted>
  <dcterms:created xsi:type="dcterms:W3CDTF">2020-11-06T09:15:00Z</dcterms:created>
  <dcterms:modified xsi:type="dcterms:W3CDTF">2020-11-06T09:15:00Z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